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018B" w14:textId="77777777" w:rsidR="00D16431" w:rsidRDefault="00D16431" w:rsidP="00D16431">
      <w:pPr>
        <w:pStyle w:val="Title"/>
        <w:jc w:val="right"/>
      </w:pPr>
    </w:p>
    <w:p w14:paraId="44A3D4CA" w14:textId="77777777" w:rsidR="00D16431" w:rsidRDefault="00D16431" w:rsidP="00D16431">
      <w:pPr>
        <w:pStyle w:val="Title"/>
        <w:jc w:val="right"/>
      </w:pPr>
    </w:p>
    <w:p w14:paraId="5C271210" w14:textId="77777777" w:rsidR="00D16431" w:rsidRDefault="00D16431" w:rsidP="00D16431">
      <w:pPr>
        <w:pStyle w:val="Title"/>
        <w:jc w:val="right"/>
      </w:pPr>
    </w:p>
    <w:p w14:paraId="61ECDC75" w14:textId="77777777" w:rsidR="00D16431" w:rsidRDefault="00D16431" w:rsidP="00D16431">
      <w:pPr>
        <w:pStyle w:val="Title"/>
        <w:jc w:val="right"/>
      </w:pPr>
    </w:p>
    <w:p w14:paraId="56D25CE1" w14:textId="77777777" w:rsidR="00D16431" w:rsidRDefault="00D16431" w:rsidP="00D16431">
      <w:pPr>
        <w:pStyle w:val="Title"/>
        <w:jc w:val="right"/>
      </w:pPr>
    </w:p>
    <w:p w14:paraId="5F41FE8D" w14:textId="77777777" w:rsidR="00D16431" w:rsidRDefault="00D16431" w:rsidP="00D16431">
      <w:pPr>
        <w:pStyle w:val="Title"/>
        <w:jc w:val="right"/>
      </w:pPr>
    </w:p>
    <w:p w14:paraId="01CF46C3" w14:textId="77777777" w:rsidR="00D16431" w:rsidRDefault="00D16431" w:rsidP="00D16431">
      <w:pPr>
        <w:pStyle w:val="Title"/>
        <w:jc w:val="right"/>
      </w:pPr>
    </w:p>
    <w:p w14:paraId="07DA4AA9" w14:textId="77777777" w:rsidR="00D16431" w:rsidRDefault="00D16431" w:rsidP="00D16431">
      <w:pPr>
        <w:pStyle w:val="Title"/>
        <w:jc w:val="right"/>
      </w:pPr>
    </w:p>
    <w:p w14:paraId="5C6EE221" w14:textId="77777777" w:rsidR="00D16431" w:rsidRDefault="00D16431" w:rsidP="00D16431">
      <w:pPr>
        <w:pStyle w:val="Title"/>
        <w:jc w:val="right"/>
      </w:pPr>
    </w:p>
    <w:p w14:paraId="24E5E752" w14:textId="77777777" w:rsidR="00D16431" w:rsidRDefault="00D16431" w:rsidP="00D16431">
      <w:pPr>
        <w:pStyle w:val="Title"/>
        <w:jc w:val="right"/>
      </w:pPr>
    </w:p>
    <w:p w14:paraId="22E7E917" w14:textId="77777777" w:rsidR="00D16431" w:rsidRPr="001232A9" w:rsidRDefault="00D16431" w:rsidP="00D16431">
      <w:pPr>
        <w:pStyle w:val="Title"/>
        <w:jc w:val="right"/>
      </w:pPr>
    </w:p>
    <w:p w14:paraId="35E5E8F4" w14:textId="77777777" w:rsidR="00D16431" w:rsidRPr="001232A9" w:rsidRDefault="00D16431" w:rsidP="00D16431">
      <w:pPr>
        <w:pStyle w:val="Title"/>
        <w:jc w:val="right"/>
      </w:pPr>
    </w:p>
    <w:p w14:paraId="5026AB10" w14:textId="77777777" w:rsidR="00D16431" w:rsidRPr="001232A9" w:rsidRDefault="00D16431" w:rsidP="00D16431">
      <w:pPr>
        <w:pStyle w:val="Title"/>
        <w:jc w:val="right"/>
      </w:pPr>
      <w:r w:rsidRPr="001232A9">
        <w:t>&lt;</w:t>
      </w:r>
      <w:r w:rsidR="000D1FA4">
        <w:t>Nineteen Software Development</w:t>
      </w:r>
      <w:r w:rsidRPr="001232A9">
        <w:t>&gt;</w:t>
      </w:r>
    </w:p>
    <w:p w14:paraId="767D5728" w14:textId="77777777" w:rsidR="00D16431" w:rsidRPr="001232A9" w:rsidRDefault="00D16431" w:rsidP="00D16431">
      <w:pPr>
        <w:pStyle w:val="Title"/>
        <w:jc w:val="right"/>
      </w:pPr>
      <w:r w:rsidRPr="001232A9">
        <w:t xml:space="preserve">Software </w:t>
      </w:r>
      <w:r>
        <w:t>Development Plan</w:t>
      </w:r>
    </w:p>
    <w:p w14:paraId="41858B46" w14:textId="77777777" w:rsidR="00D16431" w:rsidRPr="001232A9" w:rsidRDefault="00D16431" w:rsidP="00D16431"/>
    <w:p w14:paraId="3B3CCC14" w14:textId="77777777" w:rsidR="00D16431" w:rsidRPr="001232A9" w:rsidRDefault="00D16431" w:rsidP="00D16431">
      <w:pPr>
        <w:pStyle w:val="Title"/>
        <w:jc w:val="right"/>
        <w:rPr>
          <w:sz w:val="28"/>
        </w:rPr>
      </w:pPr>
      <w:r w:rsidRPr="001232A9">
        <w:rPr>
          <w:sz w:val="28"/>
        </w:rPr>
        <w:t xml:space="preserve">Version </w:t>
      </w:r>
      <w:r>
        <w:rPr>
          <w:sz w:val="28"/>
        </w:rPr>
        <w:t>&lt;</w:t>
      </w:r>
      <w:r w:rsidR="00496E43">
        <w:rPr>
          <w:sz w:val="28"/>
        </w:rPr>
        <w:t>2</w:t>
      </w:r>
      <w:r>
        <w:rPr>
          <w:sz w:val="28"/>
        </w:rPr>
        <w:t>&gt;</w:t>
      </w:r>
    </w:p>
    <w:p w14:paraId="266DF854" w14:textId="77777777" w:rsidR="00D16431" w:rsidRPr="001232A9" w:rsidRDefault="00D16431">
      <w:pPr>
        <w:sectPr w:rsidR="00D16431" w:rsidRPr="001232A9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3DC78EB" w14:textId="77777777" w:rsidR="00D16431" w:rsidRPr="001232A9" w:rsidRDefault="00D16431">
      <w:pPr>
        <w:pStyle w:val="Title"/>
      </w:pPr>
      <w:r>
        <w:lastRenderedPageBreak/>
        <w:br w:type="page"/>
      </w:r>
      <w:r w:rsidRPr="001232A9">
        <w:lastRenderedPageBreak/>
        <w:t>Revision document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16431" w:rsidRPr="001232A9" w14:paraId="4B392E86" w14:textId="77777777">
        <w:tc>
          <w:tcPr>
            <w:tcW w:w="2304" w:type="dxa"/>
            <w:shd w:val="clear" w:color="auto" w:fill="E0E0E0"/>
          </w:tcPr>
          <w:p w14:paraId="1C17B760" w14:textId="77777777" w:rsidR="00D16431" w:rsidRPr="001232A9" w:rsidRDefault="00D16431" w:rsidP="00D16431">
            <w:pPr>
              <w:pStyle w:val="Tabletext"/>
              <w:jc w:val="center"/>
              <w:rPr>
                <w:b/>
              </w:rPr>
            </w:pPr>
            <w:r w:rsidRPr="001232A9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54E295D8" w14:textId="77777777" w:rsidR="00D16431" w:rsidRPr="001232A9" w:rsidRDefault="00D16431" w:rsidP="00D16431">
            <w:pPr>
              <w:pStyle w:val="Tabletext"/>
              <w:jc w:val="center"/>
              <w:rPr>
                <w:b/>
              </w:rPr>
            </w:pPr>
            <w:r w:rsidRPr="001232A9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139B739C" w14:textId="77777777" w:rsidR="00D16431" w:rsidRPr="001232A9" w:rsidRDefault="00D16431" w:rsidP="00D16431">
            <w:pPr>
              <w:pStyle w:val="Tabletext"/>
              <w:jc w:val="center"/>
              <w:rPr>
                <w:b/>
              </w:rPr>
            </w:pPr>
            <w:r w:rsidRPr="001232A9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4DAEEFFA" w14:textId="77777777" w:rsidR="00D16431" w:rsidRPr="001232A9" w:rsidRDefault="00D16431" w:rsidP="00D16431">
            <w:pPr>
              <w:pStyle w:val="Tabletext"/>
              <w:jc w:val="center"/>
              <w:rPr>
                <w:b/>
              </w:rPr>
            </w:pPr>
            <w:r w:rsidRPr="001232A9">
              <w:rPr>
                <w:b/>
              </w:rPr>
              <w:t>Author</w:t>
            </w:r>
          </w:p>
        </w:tc>
      </w:tr>
      <w:tr w:rsidR="00D16431" w:rsidRPr="001232A9" w14:paraId="7BCBAD8B" w14:textId="77777777">
        <w:trPr>
          <w:trHeight w:val="320"/>
        </w:trPr>
        <w:tc>
          <w:tcPr>
            <w:tcW w:w="2304" w:type="dxa"/>
          </w:tcPr>
          <w:p w14:paraId="6BBAA950" w14:textId="77777777" w:rsidR="00D16431" w:rsidRPr="001232A9" w:rsidRDefault="00AC3213" w:rsidP="00D16431">
            <w:pPr>
              <w:pStyle w:val="Tabletext"/>
            </w:pPr>
            <w:r>
              <w:t>XX/XX/XX</w:t>
            </w:r>
          </w:p>
        </w:tc>
        <w:tc>
          <w:tcPr>
            <w:tcW w:w="1152" w:type="dxa"/>
            <w:shd w:val="clear" w:color="auto" w:fill="auto"/>
          </w:tcPr>
          <w:p w14:paraId="72FE4BB5" w14:textId="77777777" w:rsidR="00D16431" w:rsidRPr="001232A9" w:rsidRDefault="000C0EFA" w:rsidP="00D16431">
            <w:pPr>
              <w:pStyle w:val="Tabletext"/>
            </w:pPr>
            <w:r>
              <w:t>1</w:t>
            </w:r>
          </w:p>
        </w:tc>
        <w:tc>
          <w:tcPr>
            <w:tcW w:w="3744" w:type="dxa"/>
            <w:shd w:val="clear" w:color="auto" w:fill="auto"/>
          </w:tcPr>
          <w:p w14:paraId="20AB6374" w14:textId="77777777" w:rsidR="00D16431" w:rsidRPr="001232A9" w:rsidRDefault="00DB3C03" w:rsidP="00D16431">
            <w:pPr>
              <w:pStyle w:val="Tabletext"/>
            </w:pPr>
            <w:r>
              <w:t>Initial Version</w:t>
            </w:r>
          </w:p>
        </w:tc>
        <w:tc>
          <w:tcPr>
            <w:tcW w:w="2304" w:type="dxa"/>
            <w:shd w:val="clear" w:color="auto" w:fill="auto"/>
          </w:tcPr>
          <w:p w14:paraId="6A1326FD" w14:textId="77777777" w:rsidR="00D16431" w:rsidRPr="001232A9" w:rsidRDefault="000C0EFA" w:rsidP="00D16431">
            <w:pPr>
              <w:pStyle w:val="Tabletext"/>
            </w:pPr>
            <w:r>
              <w:t>Nineteen Software Dev.</w:t>
            </w:r>
          </w:p>
        </w:tc>
      </w:tr>
      <w:tr w:rsidR="00496E43" w:rsidRPr="001232A9" w14:paraId="37DA2A3F" w14:textId="77777777">
        <w:trPr>
          <w:trHeight w:val="320"/>
        </w:trPr>
        <w:tc>
          <w:tcPr>
            <w:tcW w:w="2304" w:type="dxa"/>
          </w:tcPr>
          <w:p w14:paraId="4FCDB471" w14:textId="77777777" w:rsidR="00496E43" w:rsidRDefault="00AC3213" w:rsidP="00D16431">
            <w:pPr>
              <w:pStyle w:val="Tabletext"/>
            </w:pPr>
            <w:r>
              <w:t>XX/XX/XX</w:t>
            </w:r>
          </w:p>
        </w:tc>
        <w:tc>
          <w:tcPr>
            <w:tcW w:w="1152" w:type="dxa"/>
            <w:shd w:val="clear" w:color="auto" w:fill="auto"/>
          </w:tcPr>
          <w:p w14:paraId="21903223" w14:textId="77777777" w:rsidR="00496E43" w:rsidRDefault="00496E43" w:rsidP="00D16431">
            <w:pPr>
              <w:pStyle w:val="Tabletext"/>
            </w:pPr>
            <w:r>
              <w:t>2</w:t>
            </w:r>
          </w:p>
        </w:tc>
        <w:tc>
          <w:tcPr>
            <w:tcW w:w="3744" w:type="dxa"/>
            <w:shd w:val="clear" w:color="auto" w:fill="auto"/>
          </w:tcPr>
          <w:p w14:paraId="33E02F73" w14:textId="77777777" w:rsidR="00496E43" w:rsidRDefault="00496E43" w:rsidP="00D16431">
            <w:pPr>
              <w:pStyle w:val="Tabletext"/>
            </w:pPr>
            <w:r>
              <w:t>Made client requested changes</w:t>
            </w:r>
          </w:p>
        </w:tc>
        <w:tc>
          <w:tcPr>
            <w:tcW w:w="2304" w:type="dxa"/>
            <w:shd w:val="clear" w:color="auto" w:fill="auto"/>
          </w:tcPr>
          <w:p w14:paraId="3A89143D" w14:textId="77777777" w:rsidR="00496E43" w:rsidRDefault="00496E43" w:rsidP="00D16431">
            <w:pPr>
              <w:pStyle w:val="Tabletext"/>
            </w:pPr>
            <w:r>
              <w:t>Nineteen Software Dev.</w:t>
            </w:r>
          </w:p>
        </w:tc>
      </w:tr>
    </w:tbl>
    <w:p w14:paraId="479394AB" w14:textId="77777777" w:rsidR="00D16431" w:rsidRPr="001232A9" w:rsidRDefault="00D16431"/>
    <w:p w14:paraId="03BB3F8A" w14:textId="77777777" w:rsidR="00D16431" w:rsidRPr="001232A9" w:rsidRDefault="00D16431">
      <w:pPr>
        <w:pStyle w:val="Title"/>
      </w:pPr>
      <w:r w:rsidRPr="001232A9">
        <w:br w:type="page"/>
      </w:r>
      <w:r w:rsidRPr="001232A9">
        <w:lastRenderedPageBreak/>
        <w:t>Table of Contents</w:t>
      </w:r>
    </w:p>
    <w:p w14:paraId="41813553" w14:textId="77777777" w:rsidR="0089665B" w:rsidRDefault="00D5504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1232A9">
        <w:fldChar w:fldCharType="begin"/>
      </w:r>
      <w:r w:rsidR="00D16431" w:rsidRPr="001232A9">
        <w:instrText xml:space="preserve"> TOC \o "1-3" </w:instrText>
      </w:r>
      <w:r w:rsidRPr="001232A9">
        <w:fldChar w:fldCharType="separate"/>
      </w:r>
      <w:r w:rsidR="0089665B">
        <w:rPr>
          <w:noProof/>
        </w:rPr>
        <w:t>1.</w:t>
      </w:r>
      <w:r w:rsidR="0089665B">
        <w:rPr>
          <w:rFonts w:ascii="Calibri" w:hAnsi="Calibri"/>
          <w:noProof/>
          <w:sz w:val="22"/>
          <w:szCs w:val="22"/>
        </w:rPr>
        <w:tab/>
      </w:r>
      <w:r w:rsidR="0089665B">
        <w:rPr>
          <w:noProof/>
        </w:rPr>
        <w:t>Introduction</w:t>
      </w:r>
      <w:r w:rsidR="0089665B">
        <w:rPr>
          <w:noProof/>
        </w:rPr>
        <w:tab/>
      </w:r>
      <w:r>
        <w:rPr>
          <w:noProof/>
        </w:rPr>
        <w:fldChar w:fldCharType="begin"/>
      </w:r>
      <w:r w:rsidR="0089665B">
        <w:rPr>
          <w:noProof/>
        </w:rPr>
        <w:instrText xml:space="preserve"> PAGEREF _Toc278921279 \h </w:instrText>
      </w:r>
      <w:r>
        <w:rPr>
          <w:noProof/>
        </w:rPr>
      </w:r>
      <w:r>
        <w:rPr>
          <w:noProof/>
        </w:rPr>
        <w:fldChar w:fldCharType="separate"/>
      </w:r>
      <w:r w:rsidR="0089665B">
        <w:rPr>
          <w:noProof/>
        </w:rPr>
        <w:t>4</w:t>
      </w:r>
      <w:r>
        <w:rPr>
          <w:noProof/>
        </w:rPr>
        <w:fldChar w:fldCharType="end"/>
      </w:r>
    </w:p>
    <w:p w14:paraId="14E780BB" w14:textId="77777777" w:rsidR="0089665B" w:rsidRDefault="0089665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 w:rsidR="00D5504D">
        <w:rPr>
          <w:noProof/>
        </w:rPr>
        <w:fldChar w:fldCharType="begin"/>
      </w:r>
      <w:r>
        <w:rPr>
          <w:noProof/>
        </w:rPr>
        <w:instrText xml:space="preserve"> PAGEREF _Toc278921280 \h </w:instrText>
      </w:r>
      <w:r w:rsidR="00D5504D">
        <w:rPr>
          <w:noProof/>
        </w:rPr>
      </w:r>
      <w:r w:rsidR="00D5504D">
        <w:rPr>
          <w:noProof/>
        </w:rPr>
        <w:fldChar w:fldCharType="separate"/>
      </w:r>
      <w:r>
        <w:rPr>
          <w:noProof/>
        </w:rPr>
        <w:t>4</w:t>
      </w:r>
      <w:r w:rsidR="00D5504D">
        <w:rPr>
          <w:noProof/>
        </w:rPr>
        <w:fldChar w:fldCharType="end"/>
      </w:r>
    </w:p>
    <w:p w14:paraId="104235AB" w14:textId="77777777" w:rsidR="0089665B" w:rsidRDefault="0089665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 w:rsidR="00D5504D">
        <w:rPr>
          <w:noProof/>
        </w:rPr>
        <w:fldChar w:fldCharType="begin"/>
      </w:r>
      <w:r>
        <w:rPr>
          <w:noProof/>
        </w:rPr>
        <w:instrText xml:space="preserve"> PAGEREF _Toc278921281 \h </w:instrText>
      </w:r>
      <w:r w:rsidR="00D5504D">
        <w:rPr>
          <w:noProof/>
        </w:rPr>
      </w:r>
      <w:r w:rsidR="00D5504D">
        <w:rPr>
          <w:noProof/>
        </w:rPr>
        <w:fldChar w:fldCharType="separate"/>
      </w:r>
      <w:r>
        <w:rPr>
          <w:noProof/>
        </w:rPr>
        <w:t>4</w:t>
      </w:r>
      <w:r w:rsidR="00D5504D">
        <w:rPr>
          <w:noProof/>
        </w:rPr>
        <w:fldChar w:fldCharType="end"/>
      </w:r>
    </w:p>
    <w:p w14:paraId="57118948" w14:textId="77777777" w:rsidR="0089665B" w:rsidRDefault="0089665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D5504D">
        <w:rPr>
          <w:noProof/>
        </w:rPr>
        <w:fldChar w:fldCharType="begin"/>
      </w:r>
      <w:r>
        <w:rPr>
          <w:noProof/>
        </w:rPr>
        <w:instrText xml:space="preserve"> PAGEREF _Toc278921282 \h </w:instrText>
      </w:r>
      <w:r w:rsidR="00D5504D">
        <w:rPr>
          <w:noProof/>
        </w:rPr>
      </w:r>
      <w:r w:rsidR="00D5504D">
        <w:rPr>
          <w:noProof/>
        </w:rPr>
        <w:fldChar w:fldCharType="separate"/>
      </w:r>
      <w:r>
        <w:rPr>
          <w:noProof/>
        </w:rPr>
        <w:t>4</w:t>
      </w:r>
      <w:r w:rsidR="00D5504D">
        <w:rPr>
          <w:noProof/>
        </w:rPr>
        <w:fldChar w:fldCharType="end"/>
      </w:r>
    </w:p>
    <w:p w14:paraId="56CC76C8" w14:textId="77777777" w:rsidR="0089665B" w:rsidRDefault="0089665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SDP Overview</w:t>
      </w:r>
      <w:r>
        <w:rPr>
          <w:noProof/>
        </w:rPr>
        <w:tab/>
      </w:r>
      <w:r w:rsidR="00D5504D">
        <w:rPr>
          <w:noProof/>
        </w:rPr>
        <w:fldChar w:fldCharType="begin"/>
      </w:r>
      <w:r>
        <w:rPr>
          <w:noProof/>
        </w:rPr>
        <w:instrText xml:space="preserve"> PAGEREF _Toc278921283 \h </w:instrText>
      </w:r>
      <w:r w:rsidR="00D5504D">
        <w:rPr>
          <w:noProof/>
        </w:rPr>
      </w:r>
      <w:r w:rsidR="00D5504D">
        <w:rPr>
          <w:noProof/>
        </w:rPr>
        <w:fldChar w:fldCharType="separate"/>
      </w:r>
      <w:r>
        <w:rPr>
          <w:noProof/>
        </w:rPr>
        <w:t>4</w:t>
      </w:r>
      <w:r w:rsidR="00D5504D">
        <w:rPr>
          <w:noProof/>
        </w:rPr>
        <w:fldChar w:fldCharType="end"/>
      </w:r>
    </w:p>
    <w:p w14:paraId="7CF5B882" w14:textId="77777777" w:rsidR="0089665B" w:rsidRDefault="0089665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Project Description</w:t>
      </w:r>
      <w:r>
        <w:rPr>
          <w:noProof/>
        </w:rPr>
        <w:tab/>
      </w:r>
      <w:r w:rsidR="00D5504D">
        <w:rPr>
          <w:noProof/>
        </w:rPr>
        <w:fldChar w:fldCharType="begin"/>
      </w:r>
      <w:r>
        <w:rPr>
          <w:noProof/>
        </w:rPr>
        <w:instrText xml:space="preserve"> PAGEREF _Toc278921284 \h </w:instrText>
      </w:r>
      <w:r w:rsidR="00D5504D">
        <w:rPr>
          <w:noProof/>
        </w:rPr>
      </w:r>
      <w:r w:rsidR="00D5504D">
        <w:rPr>
          <w:noProof/>
        </w:rPr>
        <w:fldChar w:fldCharType="separate"/>
      </w:r>
      <w:r>
        <w:rPr>
          <w:noProof/>
        </w:rPr>
        <w:t>4</w:t>
      </w:r>
      <w:r w:rsidR="00D5504D">
        <w:rPr>
          <w:noProof/>
        </w:rPr>
        <w:fldChar w:fldCharType="end"/>
      </w:r>
    </w:p>
    <w:p w14:paraId="79B45BF8" w14:textId="77777777" w:rsidR="0089665B" w:rsidRDefault="0089665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Domain Research</w:t>
      </w:r>
      <w:r>
        <w:rPr>
          <w:noProof/>
        </w:rPr>
        <w:tab/>
      </w:r>
      <w:r w:rsidR="00D5504D">
        <w:rPr>
          <w:noProof/>
        </w:rPr>
        <w:fldChar w:fldCharType="begin"/>
      </w:r>
      <w:r>
        <w:rPr>
          <w:noProof/>
        </w:rPr>
        <w:instrText xml:space="preserve"> PAGEREF _Toc278921285 \h </w:instrText>
      </w:r>
      <w:r w:rsidR="00D5504D">
        <w:rPr>
          <w:noProof/>
        </w:rPr>
      </w:r>
      <w:r w:rsidR="00D5504D">
        <w:rPr>
          <w:noProof/>
        </w:rPr>
        <w:fldChar w:fldCharType="separate"/>
      </w:r>
      <w:r>
        <w:rPr>
          <w:noProof/>
        </w:rPr>
        <w:t>4</w:t>
      </w:r>
      <w:r w:rsidR="00D5504D">
        <w:rPr>
          <w:noProof/>
        </w:rPr>
        <w:fldChar w:fldCharType="end"/>
      </w:r>
    </w:p>
    <w:p w14:paraId="173925F8" w14:textId="77777777" w:rsidR="0089665B" w:rsidRDefault="0089665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2.3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Technology Research</w:t>
      </w:r>
      <w:r>
        <w:rPr>
          <w:noProof/>
        </w:rPr>
        <w:tab/>
      </w:r>
      <w:r w:rsidR="00D5504D">
        <w:rPr>
          <w:noProof/>
        </w:rPr>
        <w:fldChar w:fldCharType="begin"/>
      </w:r>
      <w:r>
        <w:rPr>
          <w:noProof/>
        </w:rPr>
        <w:instrText xml:space="preserve"> PAGEREF _Toc278921286 \h </w:instrText>
      </w:r>
      <w:r w:rsidR="00D5504D">
        <w:rPr>
          <w:noProof/>
        </w:rPr>
      </w:r>
      <w:r w:rsidR="00D5504D">
        <w:rPr>
          <w:noProof/>
        </w:rPr>
        <w:fldChar w:fldCharType="separate"/>
      </w:r>
      <w:r>
        <w:rPr>
          <w:noProof/>
        </w:rPr>
        <w:t>4</w:t>
      </w:r>
      <w:r w:rsidR="00D5504D">
        <w:rPr>
          <w:noProof/>
        </w:rPr>
        <w:fldChar w:fldCharType="end"/>
      </w:r>
    </w:p>
    <w:p w14:paraId="06724BBA" w14:textId="77777777" w:rsidR="0089665B" w:rsidRDefault="0089665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2.4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Prototype Overviews</w:t>
      </w:r>
      <w:r>
        <w:rPr>
          <w:noProof/>
        </w:rPr>
        <w:tab/>
      </w:r>
      <w:r w:rsidR="00D5504D">
        <w:rPr>
          <w:noProof/>
        </w:rPr>
        <w:fldChar w:fldCharType="begin"/>
      </w:r>
      <w:r>
        <w:rPr>
          <w:noProof/>
        </w:rPr>
        <w:instrText xml:space="preserve"> PAGEREF _Toc278921287 \h </w:instrText>
      </w:r>
      <w:r w:rsidR="00D5504D">
        <w:rPr>
          <w:noProof/>
        </w:rPr>
      </w:r>
      <w:r w:rsidR="00D5504D">
        <w:rPr>
          <w:noProof/>
        </w:rPr>
        <w:fldChar w:fldCharType="separate"/>
      </w:r>
      <w:r>
        <w:rPr>
          <w:noProof/>
        </w:rPr>
        <w:t>5</w:t>
      </w:r>
      <w:r w:rsidR="00D5504D">
        <w:rPr>
          <w:noProof/>
        </w:rPr>
        <w:fldChar w:fldCharType="end"/>
      </w:r>
    </w:p>
    <w:p w14:paraId="69CFCDA0" w14:textId="77777777" w:rsidR="0089665B" w:rsidRDefault="0089665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Implementation Outline</w:t>
      </w:r>
      <w:r>
        <w:rPr>
          <w:noProof/>
        </w:rPr>
        <w:tab/>
      </w:r>
      <w:r w:rsidR="00D5504D">
        <w:rPr>
          <w:noProof/>
        </w:rPr>
        <w:fldChar w:fldCharType="begin"/>
      </w:r>
      <w:r>
        <w:rPr>
          <w:noProof/>
        </w:rPr>
        <w:instrText xml:space="preserve"> PAGEREF _Toc278921288 \h </w:instrText>
      </w:r>
      <w:r w:rsidR="00D5504D">
        <w:rPr>
          <w:noProof/>
        </w:rPr>
      </w:r>
      <w:r w:rsidR="00D5504D">
        <w:rPr>
          <w:noProof/>
        </w:rPr>
        <w:fldChar w:fldCharType="separate"/>
      </w:r>
      <w:r>
        <w:rPr>
          <w:noProof/>
        </w:rPr>
        <w:t>5</w:t>
      </w:r>
      <w:r w:rsidR="00D5504D">
        <w:rPr>
          <w:noProof/>
        </w:rPr>
        <w:fldChar w:fldCharType="end"/>
      </w:r>
    </w:p>
    <w:p w14:paraId="64104FA9" w14:textId="77777777" w:rsidR="0089665B" w:rsidRDefault="0089665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Requirements Prioritization Matrix</w:t>
      </w:r>
      <w:r>
        <w:rPr>
          <w:noProof/>
        </w:rPr>
        <w:tab/>
      </w:r>
      <w:r w:rsidR="00D5504D">
        <w:rPr>
          <w:noProof/>
        </w:rPr>
        <w:fldChar w:fldCharType="begin"/>
      </w:r>
      <w:r>
        <w:rPr>
          <w:noProof/>
        </w:rPr>
        <w:instrText xml:space="preserve"> PAGEREF _Toc278921289 \h </w:instrText>
      </w:r>
      <w:r w:rsidR="00D5504D">
        <w:rPr>
          <w:noProof/>
        </w:rPr>
      </w:r>
      <w:r w:rsidR="00D5504D">
        <w:rPr>
          <w:noProof/>
        </w:rPr>
        <w:fldChar w:fldCharType="separate"/>
      </w:r>
      <w:r>
        <w:rPr>
          <w:noProof/>
        </w:rPr>
        <w:t>5</w:t>
      </w:r>
      <w:r w:rsidR="00D5504D">
        <w:rPr>
          <w:noProof/>
        </w:rPr>
        <w:fldChar w:fldCharType="end"/>
      </w:r>
    </w:p>
    <w:p w14:paraId="60CCECBF" w14:textId="77777777" w:rsidR="0089665B" w:rsidRDefault="0089665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Sprint Plans</w:t>
      </w:r>
      <w:r>
        <w:rPr>
          <w:noProof/>
        </w:rPr>
        <w:tab/>
      </w:r>
      <w:r w:rsidR="00D5504D">
        <w:rPr>
          <w:noProof/>
        </w:rPr>
        <w:fldChar w:fldCharType="begin"/>
      </w:r>
      <w:r>
        <w:rPr>
          <w:noProof/>
        </w:rPr>
        <w:instrText xml:space="preserve"> PAGEREF _Toc278921290 \h </w:instrText>
      </w:r>
      <w:r w:rsidR="00D5504D">
        <w:rPr>
          <w:noProof/>
        </w:rPr>
      </w:r>
      <w:r w:rsidR="00D5504D">
        <w:rPr>
          <w:noProof/>
        </w:rPr>
        <w:fldChar w:fldCharType="separate"/>
      </w:r>
      <w:r>
        <w:rPr>
          <w:noProof/>
        </w:rPr>
        <w:t>11</w:t>
      </w:r>
      <w:r w:rsidR="00D5504D">
        <w:rPr>
          <w:noProof/>
        </w:rPr>
        <w:fldChar w:fldCharType="end"/>
      </w:r>
    </w:p>
    <w:p w14:paraId="30A339DF" w14:textId="77777777" w:rsidR="0089665B" w:rsidRDefault="0089665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3.3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Change Management Plan</w:t>
      </w:r>
      <w:r>
        <w:rPr>
          <w:noProof/>
        </w:rPr>
        <w:tab/>
      </w:r>
      <w:r w:rsidR="00D5504D">
        <w:rPr>
          <w:noProof/>
        </w:rPr>
        <w:fldChar w:fldCharType="begin"/>
      </w:r>
      <w:r>
        <w:rPr>
          <w:noProof/>
        </w:rPr>
        <w:instrText xml:space="preserve"> PAGEREF _Toc278921291 \h </w:instrText>
      </w:r>
      <w:r w:rsidR="00D5504D">
        <w:rPr>
          <w:noProof/>
        </w:rPr>
      </w:r>
      <w:r w:rsidR="00D5504D">
        <w:rPr>
          <w:noProof/>
        </w:rPr>
        <w:fldChar w:fldCharType="separate"/>
      </w:r>
      <w:r>
        <w:rPr>
          <w:noProof/>
        </w:rPr>
        <w:t>11</w:t>
      </w:r>
      <w:r w:rsidR="00D5504D">
        <w:rPr>
          <w:noProof/>
        </w:rPr>
        <w:fldChar w:fldCharType="end"/>
      </w:r>
    </w:p>
    <w:p w14:paraId="00EFFBBA" w14:textId="77777777" w:rsidR="0089665B" w:rsidRDefault="0089665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3.4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Risks and Impediments</w:t>
      </w:r>
      <w:r>
        <w:rPr>
          <w:noProof/>
        </w:rPr>
        <w:tab/>
      </w:r>
      <w:r w:rsidR="00D5504D">
        <w:rPr>
          <w:noProof/>
        </w:rPr>
        <w:fldChar w:fldCharType="begin"/>
      </w:r>
      <w:r>
        <w:rPr>
          <w:noProof/>
        </w:rPr>
        <w:instrText xml:space="preserve"> PAGEREF _Toc278921292 \h </w:instrText>
      </w:r>
      <w:r w:rsidR="00D5504D">
        <w:rPr>
          <w:noProof/>
        </w:rPr>
      </w:r>
      <w:r w:rsidR="00D5504D">
        <w:rPr>
          <w:noProof/>
        </w:rPr>
        <w:fldChar w:fldCharType="separate"/>
      </w:r>
      <w:r>
        <w:rPr>
          <w:noProof/>
        </w:rPr>
        <w:t>12</w:t>
      </w:r>
      <w:r w:rsidR="00D5504D">
        <w:rPr>
          <w:noProof/>
        </w:rPr>
        <w:fldChar w:fldCharType="end"/>
      </w:r>
    </w:p>
    <w:p w14:paraId="1198CEA3" w14:textId="77777777" w:rsidR="0089665B" w:rsidRDefault="0089665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3.5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Other recommendations</w:t>
      </w:r>
      <w:r>
        <w:rPr>
          <w:noProof/>
        </w:rPr>
        <w:tab/>
      </w:r>
      <w:r w:rsidR="00D5504D">
        <w:rPr>
          <w:noProof/>
        </w:rPr>
        <w:fldChar w:fldCharType="begin"/>
      </w:r>
      <w:r>
        <w:rPr>
          <w:noProof/>
        </w:rPr>
        <w:instrText xml:space="preserve"> PAGEREF _Toc278921293 \h </w:instrText>
      </w:r>
      <w:r w:rsidR="00D5504D">
        <w:rPr>
          <w:noProof/>
        </w:rPr>
      </w:r>
      <w:r w:rsidR="00D5504D">
        <w:rPr>
          <w:noProof/>
        </w:rPr>
        <w:fldChar w:fldCharType="separate"/>
      </w:r>
      <w:r>
        <w:rPr>
          <w:noProof/>
        </w:rPr>
        <w:t>12</w:t>
      </w:r>
      <w:r w:rsidR="00D5504D">
        <w:rPr>
          <w:noProof/>
        </w:rPr>
        <w:fldChar w:fldCharType="end"/>
      </w:r>
    </w:p>
    <w:p w14:paraId="2E3C024F" w14:textId="77777777" w:rsidR="00D16431" w:rsidRPr="001232A9" w:rsidRDefault="00D5504D" w:rsidP="00D16431">
      <w:pPr>
        <w:pStyle w:val="Title"/>
      </w:pPr>
      <w:r w:rsidRPr="001232A9">
        <w:fldChar w:fldCharType="end"/>
      </w:r>
      <w:r w:rsidR="00D16431" w:rsidRPr="001232A9">
        <w:br w:type="page"/>
      </w:r>
      <w:r w:rsidR="00D16431" w:rsidRPr="001232A9">
        <w:lastRenderedPageBreak/>
        <w:t xml:space="preserve">Software </w:t>
      </w:r>
      <w:r w:rsidR="00D16431">
        <w:t>Development Plan</w:t>
      </w:r>
      <w:r w:rsidR="00D16431" w:rsidRPr="001232A9">
        <w:t xml:space="preserve"> </w:t>
      </w:r>
    </w:p>
    <w:p w14:paraId="4F314D6E" w14:textId="77777777" w:rsidR="00D16431" w:rsidRPr="001232A9" w:rsidRDefault="00D16431" w:rsidP="00D16431">
      <w:pPr>
        <w:pStyle w:val="Heading1"/>
        <w:rPr>
          <w:sz w:val="28"/>
          <w:szCs w:val="28"/>
        </w:rPr>
      </w:pPr>
      <w:bookmarkStart w:id="0" w:name="_Toc456598586"/>
      <w:bookmarkStart w:id="1" w:name="_Toc456600917"/>
      <w:bookmarkStart w:id="2" w:name="_Toc149047058"/>
      <w:bookmarkStart w:id="3" w:name="_Toc278921279"/>
      <w:bookmarkStart w:id="4" w:name="_Toc436203377"/>
      <w:bookmarkStart w:id="5" w:name="_Toc452813577"/>
      <w:r w:rsidRPr="001232A9">
        <w:rPr>
          <w:sz w:val="28"/>
          <w:szCs w:val="28"/>
        </w:rPr>
        <w:t>Introduction</w:t>
      </w:r>
      <w:bookmarkEnd w:id="0"/>
      <w:bookmarkEnd w:id="1"/>
      <w:bookmarkEnd w:id="2"/>
      <w:bookmarkEnd w:id="3"/>
    </w:p>
    <w:p w14:paraId="3174440D" w14:textId="77777777" w:rsidR="00D16431" w:rsidRPr="001232A9" w:rsidRDefault="00D16431" w:rsidP="00D16431">
      <w:pPr>
        <w:pStyle w:val="Heading2"/>
        <w:rPr>
          <w:sz w:val="24"/>
          <w:szCs w:val="24"/>
        </w:rPr>
      </w:pPr>
      <w:bookmarkStart w:id="6" w:name="_Toc456598587"/>
      <w:bookmarkStart w:id="7" w:name="_Toc456600918"/>
      <w:bookmarkStart w:id="8" w:name="_Toc149047059"/>
      <w:bookmarkStart w:id="9" w:name="_Toc278921280"/>
      <w:r w:rsidRPr="001232A9">
        <w:rPr>
          <w:sz w:val="24"/>
          <w:szCs w:val="24"/>
        </w:rPr>
        <w:t>Purpose</w:t>
      </w:r>
      <w:bookmarkEnd w:id="6"/>
      <w:bookmarkEnd w:id="7"/>
      <w:bookmarkEnd w:id="8"/>
      <w:bookmarkEnd w:id="9"/>
    </w:p>
    <w:p w14:paraId="546362AA" w14:textId="77777777" w:rsidR="00D16431" w:rsidRPr="006275FA" w:rsidRDefault="006275FA" w:rsidP="00D16431">
      <w:pPr>
        <w:rPr>
          <w:sz w:val="16"/>
        </w:rPr>
      </w:pPr>
      <w:r w:rsidRPr="006275FA">
        <w:rPr>
          <w:szCs w:val="24"/>
        </w:rPr>
        <w:t>The purpose of this document is to develop a long-term plan for the</w:t>
      </w:r>
      <w:r w:rsidR="007D57C6">
        <w:rPr>
          <w:szCs w:val="24"/>
        </w:rPr>
        <w:t xml:space="preserve"> development of the</w:t>
      </w:r>
      <w:r w:rsidRPr="006275FA">
        <w:rPr>
          <w:szCs w:val="24"/>
        </w:rPr>
        <w:t xml:space="preserve"> PayPal Mobile / E-Commerce App. This document includes references to the materials that would be necessary to bring a new person into the project.</w:t>
      </w:r>
    </w:p>
    <w:p w14:paraId="03CCF997" w14:textId="77777777" w:rsidR="00D16431" w:rsidRPr="001232A9" w:rsidRDefault="00D16431" w:rsidP="00D16431">
      <w:pPr>
        <w:pStyle w:val="Heading2"/>
        <w:rPr>
          <w:sz w:val="24"/>
          <w:szCs w:val="24"/>
        </w:rPr>
      </w:pPr>
      <w:bookmarkStart w:id="10" w:name="_Toc456598589"/>
      <w:bookmarkStart w:id="11" w:name="_Toc456600920"/>
      <w:bookmarkStart w:id="12" w:name="_Toc149047061"/>
      <w:bookmarkStart w:id="13" w:name="_Toc278921281"/>
      <w:r w:rsidRPr="001232A9">
        <w:rPr>
          <w:sz w:val="24"/>
          <w:szCs w:val="24"/>
        </w:rPr>
        <w:t>Definitions, Acronyms and Abbreviations</w:t>
      </w:r>
      <w:bookmarkEnd w:id="10"/>
      <w:bookmarkEnd w:id="11"/>
      <w:bookmarkEnd w:id="12"/>
      <w:bookmarkEnd w:id="13"/>
    </w:p>
    <w:p w14:paraId="698FC38F" w14:textId="77777777" w:rsidR="00D16431" w:rsidRDefault="009812B7" w:rsidP="00D16431">
      <w:pPr>
        <w:rPr>
          <w:szCs w:val="24"/>
        </w:rPr>
      </w:pPr>
      <w:r>
        <w:rPr>
          <w:szCs w:val="24"/>
        </w:rPr>
        <w:t>API – Application Programming Interface</w:t>
      </w:r>
    </w:p>
    <w:p w14:paraId="4B4E3D82" w14:textId="77777777" w:rsidR="004B53C4" w:rsidRPr="00F47DD1" w:rsidRDefault="004B53C4" w:rsidP="00D16431">
      <w:pPr>
        <w:rPr>
          <w:szCs w:val="24"/>
        </w:rPr>
      </w:pPr>
      <w:r>
        <w:rPr>
          <w:szCs w:val="24"/>
        </w:rPr>
        <w:t>UPC – Universal Product Code</w:t>
      </w:r>
    </w:p>
    <w:p w14:paraId="139A8809" w14:textId="77777777" w:rsidR="00D16431" w:rsidRPr="001232A9" w:rsidRDefault="00D16431" w:rsidP="00D16431">
      <w:pPr>
        <w:pStyle w:val="Heading2"/>
        <w:rPr>
          <w:sz w:val="24"/>
          <w:szCs w:val="24"/>
        </w:rPr>
      </w:pPr>
      <w:bookmarkStart w:id="14" w:name="_Toc456598590"/>
      <w:bookmarkStart w:id="15" w:name="_Toc456600921"/>
      <w:bookmarkStart w:id="16" w:name="_Toc149047062"/>
      <w:bookmarkStart w:id="17" w:name="_Toc278921282"/>
      <w:r w:rsidRPr="001232A9">
        <w:rPr>
          <w:sz w:val="24"/>
          <w:szCs w:val="24"/>
        </w:rPr>
        <w:t>References</w:t>
      </w:r>
      <w:bookmarkEnd w:id="14"/>
      <w:bookmarkEnd w:id="15"/>
      <w:bookmarkEnd w:id="16"/>
      <w:bookmarkEnd w:id="17"/>
    </w:p>
    <w:p w14:paraId="2A6172A6" w14:textId="77777777" w:rsidR="00D16431" w:rsidRPr="00966792" w:rsidRDefault="00C204EA" w:rsidP="00D16431">
      <w:pPr>
        <w:rPr>
          <w:szCs w:val="24"/>
        </w:rPr>
      </w:pPr>
      <w:r>
        <w:rPr>
          <w:szCs w:val="24"/>
        </w:rPr>
        <w:t xml:space="preserve">To gain </w:t>
      </w:r>
      <w:proofErr w:type="gramStart"/>
      <w:r>
        <w:rPr>
          <w:szCs w:val="24"/>
        </w:rPr>
        <w:t>a better understanding of the project view</w:t>
      </w:r>
      <w:proofErr w:type="gramEnd"/>
      <w:r>
        <w:rPr>
          <w:szCs w:val="24"/>
        </w:rPr>
        <w:t xml:space="preserve"> the Vision document and the</w:t>
      </w:r>
      <w:r w:rsidR="00966792">
        <w:rPr>
          <w:szCs w:val="24"/>
        </w:rPr>
        <w:t xml:space="preserve"> SRS</w:t>
      </w:r>
      <w:r>
        <w:rPr>
          <w:szCs w:val="24"/>
        </w:rPr>
        <w:t>.</w:t>
      </w:r>
    </w:p>
    <w:p w14:paraId="777818AD" w14:textId="77777777" w:rsidR="00D16431" w:rsidRPr="001232A9" w:rsidRDefault="00D16431" w:rsidP="00D16431">
      <w:pPr>
        <w:pStyle w:val="Heading1"/>
        <w:rPr>
          <w:sz w:val="28"/>
          <w:szCs w:val="28"/>
        </w:rPr>
      </w:pPr>
      <w:bookmarkStart w:id="18" w:name="_Toc278921283"/>
      <w:bookmarkStart w:id="19" w:name="_Toc436203381"/>
      <w:bookmarkEnd w:id="4"/>
      <w:bookmarkEnd w:id="5"/>
      <w:r>
        <w:rPr>
          <w:sz w:val="28"/>
          <w:szCs w:val="28"/>
        </w:rPr>
        <w:t>SDP Overview</w:t>
      </w:r>
      <w:bookmarkEnd w:id="18"/>
    </w:p>
    <w:p w14:paraId="5557A4E6" w14:textId="77777777" w:rsidR="00864465" w:rsidRPr="00026BEB" w:rsidRDefault="00D16431" w:rsidP="00D16431">
      <w:pPr>
        <w:pStyle w:val="Heading2"/>
        <w:rPr>
          <w:sz w:val="24"/>
          <w:szCs w:val="24"/>
        </w:rPr>
      </w:pPr>
      <w:bookmarkStart w:id="20" w:name="_Toc278921284"/>
      <w:r>
        <w:rPr>
          <w:sz w:val="24"/>
          <w:szCs w:val="24"/>
        </w:rPr>
        <w:t>Project Description</w:t>
      </w:r>
      <w:bookmarkEnd w:id="20"/>
    </w:p>
    <w:p w14:paraId="1E5DF5BB" w14:textId="77777777" w:rsidR="00D16431" w:rsidRPr="00692CF7" w:rsidRDefault="00864465" w:rsidP="00D16431">
      <w:pPr>
        <w:rPr>
          <w:szCs w:val="24"/>
        </w:rPr>
      </w:pPr>
      <w:r>
        <w:rPr>
          <w:szCs w:val="24"/>
        </w:rPr>
        <w:t>The project consists of a mobile application for the Android platform and an e</w:t>
      </w:r>
      <w:r w:rsidR="00B52919">
        <w:rPr>
          <w:szCs w:val="24"/>
        </w:rPr>
        <w:t xml:space="preserve">-commerce website. The essence of the project is encapsulated in our </w:t>
      </w:r>
      <w:r w:rsidR="001C189C">
        <w:rPr>
          <w:szCs w:val="24"/>
        </w:rPr>
        <w:t>Vision Document. T</w:t>
      </w:r>
      <w:r w:rsidR="00B52919">
        <w:rPr>
          <w:szCs w:val="24"/>
        </w:rPr>
        <w:t>he specifications for</w:t>
      </w:r>
      <w:r w:rsidR="001C189C">
        <w:rPr>
          <w:szCs w:val="24"/>
        </w:rPr>
        <w:t xml:space="preserve"> the project</w:t>
      </w:r>
      <w:r w:rsidR="00B52919">
        <w:rPr>
          <w:szCs w:val="24"/>
        </w:rPr>
        <w:t xml:space="preserve"> </w:t>
      </w:r>
      <w:r w:rsidR="001C189C">
        <w:rPr>
          <w:szCs w:val="24"/>
        </w:rPr>
        <w:t>are outlined in</w:t>
      </w:r>
      <w:r w:rsidR="00B52919">
        <w:rPr>
          <w:szCs w:val="24"/>
        </w:rPr>
        <w:t xml:space="preserve"> our Software Requ</w:t>
      </w:r>
      <w:r w:rsidR="001C189C">
        <w:rPr>
          <w:szCs w:val="24"/>
        </w:rPr>
        <w:t>irements Specification (SRS) document. We believe that the activity diagrams in the SRS</w:t>
      </w:r>
      <w:r w:rsidR="007D57C6">
        <w:rPr>
          <w:szCs w:val="24"/>
        </w:rPr>
        <w:t xml:space="preserve"> and the use cases that they are based on</w:t>
      </w:r>
      <w:r w:rsidR="001C189C">
        <w:rPr>
          <w:szCs w:val="24"/>
        </w:rPr>
        <w:t xml:space="preserve"> deserve the most attention.</w:t>
      </w:r>
    </w:p>
    <w:p w14:paraId="15A8C92C" w14:textId="77777777" w:rsidR="00D16431" w:rsidRPr="001232A9" w:rsidRDefault="00D16431" w:rsidP="00D16431">
      <w:pPr>
        <w:pStyle w:val="Heading2"/>
        <w:rPr>
          <w:sz w:val="24"/>
          <w:szCs w:val="24"/>
        </w:rPr>
      </w:pPr>
      <w:bookmarkStart w:id="21" w:name="_Toc278921285"/>
      <w:r>
        <w:rPr>
          <w:sz w:val="24"/>
          <w:szCs w:val="24"/>
        </w:rPr>
        <w:t>Domain Research</w:t>
      </w:r>
      <w:bookmarkEnd w:id="21"/>
    </w:p>
    <w:p w14:paraId="073A6658" w14:textId="77777777" w:rsidR="001C189C" w:rsidRDefault="00273333" w:rsidP="00D16431">
      <w:pPr>
        <w:pStyle w:val="BodyText"/>
        <w:ind w:left="0"/>
        <w:rPr>
          <w:szCs w:val="24"/>
        </w:rPr>
      </w:pPr>
      <w:r>
        <w:rPr>
          <w:szCs w:val="24"/>
        </w:rPr>
        <w:t>The team needs to understand the various types of barcodes.</w:t>
      </w:r>
    </w:p>
    <w:p w14:paraId="6674EAC6" w14:textId="77777777" w:rsidR="00273333" w:rsidRDefault="00AC3213" w:rsidP="00D16431">
      <w:pPr>
        <w:pStyle w:val="BodyText"/>
        <w:ind w:left="0"/>
        <w:rPr>
          <w:szCs w:val="24"/>
        </w:rPr>
      </w:pPr>
      <w:hyperlink r:id="rId8" w:history="1">
        <w:r w:rsidR="00273333" w:rsidRPr="005B4B51">
          <w:rPr>
            <w:rStyle w:val="Hyperlink"/>
            <w:szCs w:val="24"/>
          </w:rPr>
          <w:t>http://www2.wiwi.hu-berlin.de/institute/iwi/internetoekonomie/downloads/rfid/EPC/MIT-AUTOID-WH-004.pdf</w:t>
        </w:r>
      </w:hyperlink>
    </w:p>
    <w:p w14:paraId="2E5F9F99" w14:textId="77777777" w:rsidR="00273333" w:rsidRPr="00692CF7" w:rsidRDefault="00273333" w:rsidP="00D16431">
      <w:pPr>
        <w:pStyle w:val="BodyText"/>
        <w:ind w:left="0"/>
        <w:rPr>
          <w:szCs w:val="24"/>
        </w:rPr>
      </w:pPr>
    </w:p>
    <w:p w14:paraId="257A791D" w14:textId="77777777" w:rsidR="00D16431" w:rsidRPr="001232A9" w:rsidRDefault="00D16431" w:rsidP="00D16431">
      <w:pPr>
        <w:pStyle w:val="Heading2"/>
        <w:rPr>
          <w:sz w:val="24"/>
          <w:szCs w:val="24"/>
        </w:rPr>
      </w:pPr>
      <w:bookmarkStart w:id="22" w:name="_Toc278921286"/>
      <w:r>
        <w:rPr>
          <w:sz w:val="24"/>
          <w:szCs w:val="24"/>
        </w:rPr>
        <w:t>Technology Research</w:t>
      </w:r>
      <w:bookmarkEnd w:id="22"/>
    </w:p>
    <w:p w14:paraId="668520C7" w14:textId="77777777" w:rsidR="00C30B30" w:rsidRPr="008925F1" w:rsidRDefault="007F0C8E" w:rsidP="00D16431">
      <w:pPr>
        <w:pStyle w:val="BodyText"/>
        <w:ind w:left="0"/>
      </w:pPr>
      <w:r>
        <w:t>Technologies</w:t>
      </w:r>
      <w:r w:rsidR="008925F1">
        <w:t xml:space="preserve"> that the team must know are the PayPal Button Factory</w:t>
      </w:r>
      <w:r>
        <w:t xml:space="preserve"> API, </w:t>
      </w:r>
      <w:r w:rsidR="008925F1">
        <w:t>UPC Database API</w:t>
      </w:r>
      <w:r>
        <w:t xml:space="preserve">, Android XML-RPC client, and </w:t>
      </w:r>
      <w:proofErr w:type="gramStart"/>
      <w:r>
        <w:t>Zebra-Crossing</w:t>
      </w:r>
      <w:proofErr w:type="gramEnd"/>
      <w:r w:rsidR="008925F1">
        <w:t>.</w:t>
      </w:r>
      <w:r w:rsidR="00347080">
        <w:t xml:space="preserve"> </w:t>
      </w:r>
      <w:r w:rsidR="00CD1204">
        <w:t xml:space="preserve">The PayPal Button Manager relies on SOAP. Therefore, it is also a requirement that the team knows how to </w:t>
      </w:r>
      <w:r w:rsidR="00347080">
        <w:t>communicate using SOAP. The UPC Database relies on XML. This means that it is also a requirement that the team knows XML.</w:t>
      </w:r>
      <w:r w:rsidR="00B46C2D">
        <w:t xml:space="preserve"> For each required technology, t</w:t>
      </w:r>
      <w:r w:rsidR="00C30B30">
        <w:t>he following table provides do</w:t>
      </w:r>
      <w:r w:rsidR="001C189C">
        <w:t xml:space="preserve">cumentation, </w:t>
      </w:r>
      <w:r w:rsidR="00B46C2D">
        <w:t>a learning curve estimate</w:t>
      </w:r>
      <w:r w:rsidR="001C189C">
        <w:t xml:space="preserve">, and whether </w:t>
      </w:r>
      <w:r w:rsidR="00B46C2D">
        <w:t>it</w:t>
      </w:r>
      <w:r w:rsidR="001C189C">
        <w:t xml:space="preserve"> is </w:t>
      </w:r>
      <w:r w:rsidR="000C1A6C">
        <w:t xml:space="preserve">customer </w:t>
      </w:r>
      <w:r w:rsidR="001C189C">
        <w:t>required</w:t>
      </w:r>
      <w:r w:rsidR="00B46C2D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350"/>
        <w:gridCol w:w="3960"/>
        <w:gridCol w:w="1530"/>
        <w:gridCol w:w="1548"/>
      </w:tblGrid>
      <w:tr w:rsidR="00CC03A1" w14:paraId="048FD308" w14:textId="77777777">
        <w:tc>
          <w:tcPr>
            <w:tcW w:w="1188" w:type="dxa"/>
          </w:tcPr>
          <w:p w14:paraId="1C476AEE" w14:textId="77777777" w:rsidR="00347080" w:rsidRPr="0089665B" w:rsidRDefault="00347080" w:rsidP="0089665B">
            <w:pPr>
              <w:pStyle w:val="BodyText"/>
              <w:ind w:left="0"/>
              <w:rPr>
                <w:b/>
                <w:u w:val="single"/>
              </w:rPr>
            </w:pPr>
            <w:r w:rsidRPr="0089665B">
              <w:rPr>
                <w:b/>
                <w:u w:val="single"/>
              </w:rPr>
              <w:t>Name</w:t>
            </w:r>
          </w:p>
        </w:tc>
        <w:tc>
          <w:tcPr>
            <w:tcW w:w="1350" w:type="dxa"/>
          </w:tcPr>
          <w:p w14:paraId="7ADDF0DE" w14:textId="77777777" w:rsidR="00347080" w:rsidRPr="0089665B" w:rsidRDefault="00347080" w:rsidP="0089665B">
            <w:pPr>
              <w:pStyle w:val="BodyText"/>
              <w:ind w:left="0"/>
              <w:rPr>
                <w:b/>
                <w:u w:val="single"/>
              </w:rPr>
            </w:pPr>
            <w:r w:rsidRPr="0089665B">
              <w:rPr>
                <w:b/>
                <w:u w:val="single"/>
              </w:rPr>
              <w:t>Type</w:t>
            </w:r>
          </w:p>
        </w:tc>
        <w:tc>
          <w:tcPr>
            <w:tcW w:w="3960" w:type="dxa"/>
          </w:tcPr>
          <w:p w14:paraId="2F6E6EA2" w14:textId="77777777" w:rsidR="00347080" w:rsidRPr="0089665B" w:rsidRDefault="00347080" w:rsidP="0089665B">
            <w:pPr>
              <w:pStyle w:val="BodyText"/>
              <w:ind w:left="0"/>
              <w:rPr>
                <w:b/>
                <w:u w:val="single"/>
              </w:rPr>
            </w:pPr>
            <w:r w:rsidRPr="0089665B">
              <w:rPr>
                <w:b/>
                <w:u w:val="single"/>
              </w:rPr>
              <w:t>Documentation</w:t>
            </w:r>
          </w:p>
        </w:tc>
        <w:tc>
          <w:tcPr>
            <w:tcW w:w="1530" w:type="dxa"/>
          </w:tcPr>
          <w:p w14:paraId="3A970B9A" w14:textId="77777777" w:rsidR="00347080" w:rsidRPr="0089665B" w:rsidRDefault="00347080" w:rsidP="0089665B">
            <w:pPr>
              <w:pStyle w:val="BodyText"/>
              <w:ind w:left="0"/>
              <w:rPr>
                <w:b/>
                <w:u w:val="single"/>
              </w:rPr>
            </w:pPr>
            <w:r w:rsidRPr="0089665B">
              <w:rPr>
                <w:b/>
                <w:u w:val="single"/>
              </w:rPr>
              <w:t>Learning Curve</w:t>
            </w:r>
          </w:p>
        </w:tc>
        <w:tc>
          <w:tcPr>
            <w:tcW w:w="1548" w:type="dxa"/>
          </w:tcPr>
          <w:p w14:paraId="4FA4E91D" w14:textId="77777777" w:rsidR="00347080" w:rsidRPr="0089665B" w:rsidRDefault="007376CF" w:rsidP="0089665B">
            <w:pPr>
              <w:pStyle w:val="BodyText"/>
              <w:ind w:left="0"/>
              <w:rPr>
                <w:b/>
                <w:u w:val="single"/>
              </w:rPr>
            </w:pPr>
            <w:r w:rsidRPr="0089665B">
              <w:rPr>
                <w:b/>
                <w:u w:val="single"/>
              </w:rPr>
              <w:t>Customer Required</w:t>
            </w:r>
          </w:p>
        </w:tc>
      </w:tr>
      <w:tr w:rsidR="00CC03A1" w14:paraId="7F0987A9" w14:textId="77777777">
        <w:tc>
          <w:tcPr>
            <w:tcW w:w="1188" w:type="dxa"/>
          </w:tcPr>
          <w:p w14:paraId="1C9F970D" w14:textId="77777777" w:rsidR="00347080" w:rsidRDefault="00347080" w:rsidP="0089665B">
            <w:pPr>
              <w:pStyle w:val="BodyText"/>
              <w:ind w:left="0"/>
            </w:pPr>
            <w:r>
              <w:t>PayPal Button Manager API</w:t>
            </w:r>
          </w:p>
        </w:tc>
        <w:tc>
          <w:tcPr>
            <w:tcW w:w="1350" w:type="dxa"/>
          </w:tcPr>
          <w:p w14:paraId="31728997" w14:textId="77777777" w:rsidR="00347080" w:rsidRDefault="00347080" w:rsidP="0089665B">
            <w:pPr>
              <w:pStyle w:val="BodyText"/>
              <w:ind w:left="0"/>
            </w:pPr>
            <w:r>
              <w:t>API</w:t>
            </w:r>
          </w:p>
        </w:tc>
        <w:tc>
          <w:tcPr>
            <w:tcW w:w="3960" w:type="dxa"/>
          </w:tcPr>
          <w:p w14:paraId="121544B8" w14:textId="77777777" w:rsidR="00347080" w:rsidRDefault="00AC3213" w:rsidP="0089665B">
            <w:pPr>
              <w:pStyle w:val="BodyText"/>
              <w:ind w:left="0"/>
            </w:pPr>
            <w:hyperlink r:id="rId9" w:history="1">
              <w:r w:rsidR="00347080" w:rsidRPr="005B4B51">
                <w:rPr>
                  <w:rStyle w:val="Hyperlink"/>
                </w:rPr>
                <w:t>https://cms.paypal.com/us/cgi-bin/</w:t>
              </w:r>
              <w:proofErr w:type="gramStart"/>
              <w:r w:rsidR="00347080" w:rsidRPr="005B4B51">
                <w:rPr>
                  <w:rStyle w:val="Hyperlink"/>
                </w:rPr>
                <w:t>?cmd</w:t>
              </w:r>
              <w:proofErr w:type="gramEnd"/>
              <w:r w:rsidR="00347080" w:rsidRPr="005B4B51">
                <w:rPr>
                  <w:rStyle w:val="Hyperlink"/>
                </w:rPr>
                <w:t>=_render-content&amp;content_ID=developer/e_howto_api_ButtonMgrAPIIntro</w:t>
              </w:r>
            </w:hyperlink>
            <w:r w:rsidR="00347080">
              <w:t xml:space="preserve"> </w:t>
            </w:r>
          </w:p>
        </w:tc>
        <w:tc>
          <w:tcPr>
            <w:tcW w:w="1530" w:type="dxa"/>
          </w:tcPr>
          <w:p w14:paraId="54F9F8AC" w14:textId="77777777" w:rsidR="00347080" w:rsidRDefault="00347080" w:rsidP="0089665B">
            <w:pPr>
              <w:pStyle w:val="BodyText"/>
              <w:ind w:left="0"/>
            </w:pPr>
            <w:r>
              <w:t>4/10</w:t>
            </w:r>
          </w:p>
        </w:tc>
        <w:tc>
          <w:tcPr>
            <w:tcW w:w="1548" w:type="dxa"/>
          </w:tcPr>
          <w:p w14:paraId="14C5B04F" w14:textId="77777777" w:rsidR="00347080" w:rsidRDefault="007376CF" w:rsidP="0089665B">
            <w:pPr>
              <w:pStyle w:val="BodyText"/>
              <w:ind w:left="0"/>
            </w:pPr>
            <w:r>
              <w:t>Yes</w:t>
            </w:r>
          </w:p>
        </w:tc>
      </w:tr>
      <w:tr w:rsidR="00CC03A1" w14:paraId="343E512E" w14:textId="77777777">
        <w:tc>
          <w:tcPr>
            <w:tcW w:w="1188" w:type="dxa"/>
          </w:tcPr>
          <w:p w14:paraId="2BA64ABE" w14:textId="77777777" w:rsidR="00347080" w:rsidRPr="008925F1" w:rsidRDefault="00347080" w:rsidP="0089665B">
            <w:pPr>
              <w:pStyle w:val="BodyText"/>
              <w:ind w:left="0"/>
            </w:pPr>
            <w:r>
              <w:t>UPC Database</w:t>
            </w:r>
          </w:p>
        </w:tc>
        <w:tc>
          <w:tcPr>
            <w:tcW w:w="1350" w:type="dxa"/>
          </w:tcPr>
          <w:p w14:paraId="258E27AD" w14:textId="77777777" w:rsidR="00347080" w:rsidRPr="008925F1" w:rsidRDefault="00347080" w:rsidP="0089665B">
            <w:pPr>
              <w:pStyle w:val="BodyText"/>
              <w:ind w:left="0"/>
            </w:pPr>
            <w:r>
              <w:t>API</w:t>
            </w:r>
          </w:p>
        </w:tc>
        <w:tc>
          <w:tcPr>
            <w:tcW w:w="3960" w:type="dxa"/>
          </w:tcPr>
          <w:p w14:paraId="5994EAB8" w14:textId="77777777" w:rsidR="00347080" w:rsidRPr="0089665B" w:rsidRDefault="00AC3213" w:rsidP="0089665B">
            <w:pPr>
              <w:pStyle w:val="BodyText"/>
              <w:ind w:left="0"/>
              <w:rPr>
                <w:u w:val="single"/>
              </w:rPr>
            </w:pPr>
            <w:hyperlink r:id="rId10" w:history="1">
              <w:r w:rsidR="00347080">
                <w:rPr>
                  <w:rStyle w:val="Hyperlink"/>
                </w:rPr>
                <w:t>http://www.upcdatabase.com/xmlrpc.asp</w:t>
              </w:r>
            </w:hyperlink>
          </w:p>
        </w:tc>
        <w:tc>
          <w:tcPr>
            <w:tcW w:w="1530" w:type="dxa"/>
          </w:tcPr>
          <w:p w14:paraId="40FD6AA3" w14:textId="77777777" w:rsidR="00347080" w:rsidRDefault="00347080" w:rsidP="0089665B">
            <w:pPr>
              <w:pStyle w:val="BodyText"/>
              <w:ind w:left="0"/>
            </w:pPr>
            <w:r>
              <w:t>4/10</w:t>
            </w:r>
          </w:p>
        </w:tc>
        <w:tc>
          <w:tcPr>
            <w:tcW w:w="1548" w:type="dxa"/>
          </w:tcPr>
          <w:p w14:paraId="54F0C83B" w14:textId="77777777" w:rsidR="00347080" w:rsidRDefault="007376CF" w:rsidP="0089665B">
            <w:pPr>
              <w:pStyle w:val="BodyText"/>
              <w:ind w:left="0"/>
            </w:pPr>
            <w:r>
              <w:t>No</w:t>
            </w:r>
          </w:p>
        </w:tc>
      </w:tr>
      <w:tr w:rsidR="00CC03A1" w14:paraId="2B0F8F8D" w14:textId="77777777">
        <w:tc>
          <w:tcPr>
            <w:tcW w:w="1188" w:type="dxa"/>
          </w:tcPr>
          <w:p w14:paraId="55BD3211" w14:textId="77777777" w:rsidR="00347080" w:rsidRDefault="00347080" w:rsidP="0089665B">
            <w:pPr>
              <w:pStyle w:val="BodyText"/>
              <w:ind w:left="0"/>
            </w:pPr>
            <w:r>
              <w:t>Android XML-RPC client</w:t>
            </w:r>
          </w:p>
        </w:tc>
        <w:tc>
          <w:tcPr>
            <w:tcW w:w="1350" w:type="dxa"/>
          </w:tcPr>
          <w:p w14:paraId="5636A6A4" w14:textId="77777777" w:rsidR="00347080" w:rsidRDefault="00347080" w:rsidP="0089665B">
            <w:pPr>
              <w:pStyle w:val="BodyText"/>
              <w:ind w:left="0"/>
            </w:pPr>
            <w:r>
              <w:t>Mobile Development</w:t>
            </w:r>
          </w:p>
        </w:tc>
        <w:tc>
          <w:tcPr>
            <w:tcW w:w="3960" w:type="dxa"/>
          </w:tcPr>
          <w:p w14:paraId="09A3D412" w14:textId="77777777" w:rsidR="00347080" w:rsidRDefault="00AC3213" w:rsidP="0089665B">
            <w:pPr>
              <w:pStyle w:val="BodyText"/>
              <w:ind w:left="0"/>
            </w:pPr>
            <w:hyperlink r:id="rId11" w:history="1">
              <w:r w:rsidR="00347080">
                <w:rPr>
                  <w:rStyle w:val="Hyperlink"/>
                </w:rPr>
                <w:t>http://code.google.com/p/android-xmlrpc/</w:t>
              </w:r>
            </w:hyperlink>
          </w:p>
        </w:tc>
        <w:tc>
          <w:tcPr>
            <w:tcW w:w="1530" w:type="dxa"/>
          </w:tcPr>
          <w:p w14:paraId="6D0B7EFE" w14:textId="77777777" w:rsidR="00347080" w:rsidRDefault="00347080" w:rsidP="0089665B">
            <w:pPr>
              <w:pStyle w:val="BodyText"/>
              <w:ind w:left="0"/>
            </w:pPr>
            <w:r>
              <w:t>5/10</w:t>
            </w:r>
          </w:p>
        </w:tc>
        <w:tc>
          <w:tcPr>
            <w:tcW w:w="1548" w:type="dxa"/>
          </w:tcPr>
          <w:p w14:paraId="6D13C8E9" w14:textId="77777777" w:rsidR="00347080" w:rsidRDefault="007376CF" w:rsidP="0089665B">
            <w:pPr>
              <w:pStyle w:val="BodyText"/>
              <w:ind w:left="0"/>
            </w:pPr>
            <w:r>
              <w:t>No</w:t>
            </w:r>
          </w:p>
        </w:tc>
      </w:tr>
      <w:tr w:rsidR="00CC03A1" w14:paraId="4D815570" w14:textId="77777777">
        <w:tc>
          <w:tcPr>
            <w:tcW w:w="1188" w:type="dxa"/>
          </w:tcPr>
          <w:p w14:paraId="0F02E646" w14:textId="77777777" w:rsidR="00347080" w:rsidRDefault="00347080" w:rsidP="0089665B">
            <w:pPr>
              <w:pStyle w:val="BodyText"/>
              <w:ind w:left="0"/>
            </w:pPr>
            <w:r>
              <w:t>Zebra-Crossing (ZXing)</w:t>
            </w:r>
          </w:p>
        </w:tc>
        <w:tc>
          <w:tcPr>
            <w:tcW w:w="1350" w:type="dxa"/>
          </w:tcPr>
          <w:p w14:paraId="7D48BAEE" w14:textId="77777777" w:rsidR="00347080" w:rsidRDefault="00347080" w:rsidP="0089665B">
            <w:pPr>
              <w:pStyle w:val="BodyText"/>
              <w:ind w:left="0"/>
            </w:pPr>
            <w:r>
              <w:t>Mobile Development</w:t>
            </w:r>
          </w:p>
        </w:tc>
        <w:tc>
          <w:tcPr>
            <w:tcW w:w="3960" w:type="dxa"/>
          </w:tcPr>
          <w:p w14:paraId="6A3842CE" w14:textId="77777777" w:rsidR="00347080" w:rsidRDefault="00AC3213" w:rsidP="0089665B">
            <w:pPr>
              <w:pStyle w:val="BodyText"/>
              <w:ind w:left="0"/>
            </w:pPr>
            <w:hyperlink r:id="rId12" w:history="1">
              <w:r w:rsidR="00347080">
                <w:rPr>
                  <w:rStyle w:val="Hyperlink"/>
                </w:rPr>
                <w:t>http://code.google.com/p/zxing/</w:t>
              </w:r>
            </w:hyperlink>
          </w:p>
        </w:tc>
        <w:tc>
          <w:tcPr>
            <w:tcW w:w="1530" w:type="dxa"/>
          </w:tcPr>
          <w:p w14:paraId="0B67CCE7" w14:textId="77777777" w:rsidR="00347080" w:rsidRDefault="00347080" w:rsidP="0089665B">
            <w:pPr>
              <w:pStyle w:val="BodyText"/>
              <w:ind w:left="0"/>
            </w:pPr>
            <w:r>
              <w:t>6/10</w:t>
            </w:r>
          </w:p>
        </w:tc>
        <w:tc>
          <w:tcPr>
            <w:tcW w:w="1548" w:type="dxa"/>
          </w:tcPr>
          <w:p w14:paraId="282C7B42" w14:textId="77777777" w:rsidR="00347080" w:rsidRDefault="007376CF" w:rsidP="0089665B">
            <w:pPr>
              <w:pStyle w:val="BodyText"/>
              <w:ind w:left="0"/>
            </w:pPr>
            <w:r>
              <w:t>No</w:t>
            </w:r>
          </w:p>
        </w:tc>
      </w:tr>
    </w:tbl>
    <w:p w14:paraId="75B787F2" w14:textId="77777777" w:rsidR="008925F1" w:rsidRDefault="008925F1" w:rsidP="00D16431">
      <w:pPr>
        <w:pStyle w:val="BodyText"/>
        <w:ind w:left="0"/>
        <w:rPr>
          <w:u w:val="single"/>
        </w:rPr>
      </w:pPr>
    </w:p>
    <w:p w14:paraId="1CE73C16" w14:textId="77777777" w:rsidR="00D16431" w:rsidRDefault="00D16431" w:rsidP="00D16431">
      <w:pPr>
        <w:pStyle w:val="Heading2"/>
        <w:rPr>
          <w:sz w:val="24"/>
          <w:szCs w:val="24"/>
        </w:rPr>
      </w:pPr>
      <w:bookmarkStart w:id="23" w:name="_Toc278921287"/>
      <w:r>
        <w:rPr>
          <w:sz w:val="24"/>
          <w:szCs w:val="24"/>
        </w:rPr>
        <w:t>Prototype Overviews</w:t>
      </w:r>
      <w:bookmarkEnd w:id="23"/>
    </w:p>
    <w:p w14:paraId="6DF8E47E" w14:textId="77777777" w:rsidR="007A1DD9" w:rsidRDefault="007A1DD9" w:rsidP="00D16431">
      <w:r>
        <w:t xml:space="preserve">We created a </w:t>
      </w:r>
      <w:proofErr w:type="gramStart"/>
      <w:r>
        <w:t>throw-away</w:t>
      </w:r>
      <w:proofErr w:type="gramEnd"/>
      <w:r>
        <w:t xml:space="preserve"> iRise prototype this Fall. The </w:t>
      </w:r>
      <w:r w:rsidR="007D57C6">
        <w:t>customer was moderately impressed with the prototype that we showed them</w:t>
      </w:r>
      <w:r>
        <w:t>. They suggested</w:t>
      </w:r>
      <w:r w:rsidR="00C938CF">
        <w:t xml:space="preserve"> that we create additional scenarios from the consumer perspective for showing how purchases</w:t>
      </w:r>
      <w:r w:rsidR="00B33C38">
        <w:t xml:space="preserve"> will look. This prototype is fully complete.</w:t>
      </w:r>
    </w:p>
    <w:p w14:paraId="0062A113" w14:textId="77777777" w:rsidR="007A1DD9" w:rsidRDefault="007A1DD9" w:rsidP="00D16431"/>
    <w:p w14:paraId="62CA0D93" w14:textId="77777777" w:rsidR="007A1DD9" w:rsidRPr="007A1DD9" w:rsidRDefault="00C938CF" w:rsidP="00D16431">
      <w:r>
        <w:t>We also created a p</w:t>
      </w:r>
      <w:r w:rsidR="007A1DD9">
        <w:t xml:space="preserve">roof of </w:t>
      </w:r>
      <w:r>
        <w:t>c</w:t>
      </w:r>
      <w:r w:rsidR="007A1DD9">
        <w:t>oncept using the actual technologi</w:t>
      </w:r>
      <w:r>
        <w:t xml:space="preserve">es we plan to use for the project. At the end of </w:t>
      </w:r>
      <w:proofErr w:type="gramStart"/>
      <w:r>
        <w:t>Fall</w:t>
      </w:r>
      <w:proofErr w:type="gramEnd"/>
      <w:r>
        <w:t xml:space="preserve"> semester we had a functional mobile application that was able to scan a product, retrieve a description for that product from the UPC Database, and create a PayPal button.</w:t>
      </w:r>
      <w:r w:rsidR="00B33C38">
        <w:t xml:space="preserve"> We believe that this proof of concept is about 50% complete.</w:t>
      </w:r>
    </w:p>
    <w:p w14:paraId="7C7798AA" w14:textId="77777777" w:rsidR="00D16431" w:rsidRDefault="00D16431" w:rsidP="00D16431">
      <w:pPr>
        <w:pStyle w:val="Heading1"/>
        <w:rPr>
          <w:sz w:val="28"/>
          <w:szCs w:val="28"/>
        </w:rPr>
      </w:pPr>
      <w:bookmarkStart w:id="24" w:name="_Toc278921288"/>
      <w:bookmarkStart w:id="25" w:name="_Toc149278996"/>
      <w:bookmarkEnd w:id="19"/>
      <w:r>
        <w:rPr>
          <w:sz w:val="28"/>
          <w:szCs w:val="28"/>
        </w:rPr>
        <w:t>Implementation Outline</w:t>
      </w:r>
      <w:bookmarkEnd w:id="24"/>
    </w:p>
    <w:p w14:paraId="1328BF4D" w14:textId="77777777" w:rsidR="00D16431" w:rsidRDefault="00D16431" w:rsidP="00D16431">
      <w:pPr>
        <w:pStyle w:val="Heading2"/>
        <w:rPr>
          <w:sz w:val="24"/>
          <w:szCs w:val="24"/>
        </w:rPr>
      </w:pPr>
      <w:bookmarkStart w:id="26" w:name="_Toc278921289"/>
      <w:bookmarkEnd w:id="25"/>
      <w:r>
        <w:rPr>
          <w:sz w:val="24"/>
          <w:szCs w:val="24"/>
        </w:rPr>
        <w:t>Requirements Prioritization Matrix</w:t>
      </w:r>
      <w:bookmarkEnd w:id="26"/>
    </w:p>
    <w:p w14:paraId="1D3FA519" w14:textId="77777777" w:rsidR="00BF12D8" w:rsidRPr="00D43981" w:rsidRDefault="00D43981" w:rsidP="00D16431">
      <w:r>
        <w:t>T</w:t>
      </w:r>
      <w:r w:rsidR="00BF12D8" w:rsidRPr="00BF12D8">
        <w:t>he following table prioritize</w:t>
      </w:r>
      <w:r w:rsidR="00BF12D8">
        <w:t>s the requirements in order according to business value, effort, and volatility.</w:t>
      </w:r>
    </w:p>
    <w:p w14:paraId="2DAD656F" w14:textId="77777777" w:rsidR="00BF12D8" w:rsidRDefault="00BF12D8" w:rsidP="00D16431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90"/>
        <w:gridCol w:w="3960"/>
        <w:gridCol w:w="1016"/>
        <w:gridCol w:w="894"/>
        <w:gridCol w:w="880"/>
        <w:gridCol w:w="1530"/>
      </w:tblGrid>
      <w:tr w:rsidR="00AC3213" w:rsidRPr="00D43981" w14:paraId="2B2EEAD3" w14:textId="77777777" w:rsidTr="00270DE7">
        <w:trPr>
          <w:trHeight w:val="300"/>
        </w:trPr>
        <w:tc>
          <w:tcPr>
            <w:tcW w:w="1188" w:type="dxa"/>
            <w:noWrap/>
          </w:tcPr>
          <w:p w14:paraId="70191363" w14:textId="77777777" w:rsidR="00BF12D8" w:rsidRPr="0089665B" w:rsidRDefault="00BF12D8">
            <w:pPr>
              <w:rPr>
                <w:b/>
                <w:bCs/>
              </w:rPr>
            </w:pPr>
            <w:r w:rsidRPr="0089665B">
              <w:rPr>
                <w:b/>
                <w:bCs/>
              </w:rPr>
              <w:t>ID</w:t>
            </w:r>
          </w:p>
        </w:tc>
        <w:tc>
          <w:tcPr>
            <w:tcW w:w="4050" w:type="dxa"/>
            <w:gridSpan w:val="2"/>
          </w:tcPr>
          <w:p w14:paraId="0D09A26C" w14:textId="77777777" w:rsidR="00BF12D8" w:rsidRPr="0089665B" w:rsidRDefault="00BF12D8">
            <w:pPr>
              <w:rPr>
                <w:b/>
                <w:bCs/>
              </w:rPr>
            </w:pPr>
            <w:r w:rsidRPr="0089665B">
              <w:rPr>
                <w:b/>
                <w:bCs/>
              </w:rPr>
              <w:t>Name</w:t>
            </w:r>
          </w:p>
        </w:tc>
        <w:tc>
          <w:tcPr>
            <w:tcW w:w="1016" w:type="dxa"/>
            <w:noWrap/>
          </w:tcPr>
          <w:p w14:paraId="45A8BA9D" w14:textId="77777777" w:rsidR="00BF12D8" w:rsidRPr="0089665B" w:rsidRDefault="00BF12D8">
            <w:pPr>
              <w:rPr>
                <w:b/>
                <w:bCs/>
              </w:rPr>
            </w:pPr>
            <w:r w:rsidRPr="0089665B">
              <w:rPr>
                <w:b/>
                <w:bCs/>
              </w:rPr>
              <w:t>Volatility</w:t>
            </w:r>
          </w:p>
        </w:tc>
        <w:tc>
          <w:tcPr>
            <w:tcW w:w="894" w:type="dxa"/>
            <w:noWrap/>
          </w:tcPr>
          <w:p w14:paraId="750BE768" w14:textId="77777777" w:rsidR="00BF12D8" w:rsidRPr="0089665B" w:rsidRDefault="00BF12D8">
            <w:pPr>
              <w:rPr>
                <w:b/>
                <w:bCs/>
              </w:rPr>
            </w:pPr>
            <w:r w:rsidRPr="0089665B">
              <w:rPr>
                <w:b/>
                <w:bCs/>
              </w:rPr>
              <w:t>Priority</w:t>
            </w:r>
          </w:p>
        </w:tc>
        <w:tc>
          <w:tcPr>
            <w:tcW w:w="880" w:type="dxa"/>
            <w:noWrap/>
          </w:tcPr>
          <w:p w14:paraId="64B980D5" w14:textId="77777777" w:rsidR="00BF12D8" w:rsidRPr="0089665B" w:rsidRDefault="00BF12D8">
            <w:pPr>
              <w:rPr>
                <w:b/>
                <w:bCs/>
              </w:rPr>
            </w:pPr>
            <w:r w:rsidRPr="0089665B">
              <w:rPr>
                <w:b/>
                <w:bCs/>
              </w:rPr>
              <w:t>Effort</w:t>
            </w:r>
          </w:p>
        </w:tc>
        <w:tc>
          <w:tcPr>
            <w:tcW w:w="1530" w:type="dxa"/>
            <w:noWrap/>
          </w:tcPr>
          <w:p w14:paraId="3B90558E" w14:textId="77777777" w:rsidR="00BF12D8" w:rsidRPr="0089665B" w:rsidRDefault="00BF12D8">
            <w:pPr>
              <w:rPr>
                <w:b/>
                <w:bCs/>
              </w:rPr>
            </w:pPr>
            <w:r w:rsidRPr="0089665B">
              <w:rPr>
                <w:b/>
                <w:bCs/>
              </w:rPr>
              <w:t>Business Value</w:t>
            </w:r>
          </w:p>
        </w:tc>
      </w:tr>
      <w:tr w:rsidR="00AC3213" w:rsidRPr="00D43981" w14:paraId="417B643D" w14:textId="77777777" w:rsidTr="00270DE7">
        <w:trPr>
          <w:trHeight w:val="300"/>
        </w:trPr>
        <w:tc>
          <w:tcPr>
            <w:tcW w:w="5238" w:type="dxa"/>
            <w:gridSpan w:val="3"/>
            <w:noWrap/>
          </w:tcPr>
          <w:p w14:paraId="41F36A02" w14:textId="77777777" w:rsidR="00BF12D8" w:rsidRPr="0089665B" w:rsidRDefault="00BF12D8">
            <w:pPr>
              <w:rPr>
                <w:b/>
                <w:bCs/>
              </w:rPr>
            </w:pPr>
            <w:r w:rsidRPr="0089665B">
              <w:rPr>
                <w:b/>
                <w:bCs/>
              </w:rPr>
              <w:t>MOBILE APPLICATION:</w:t>
            </w:r>
          </w:p>
        </w:tc>
        <w:tc>
          <w:tcPr>
            <w:tcW w:w="1016" w:type="dxa"/>
            <w:noWrap/>
          </w:tcPr>
          <w:p w14:paraId="3236A1E6" w14:textId="77777777" w:rsidR="00BF12D8" w:rsidRPr="0089665B" w:rsidRDefault="00BF12D8">
            <w:pPr>
              <w:rPr>
                <w:b/>
                <w:bCs/>
              </w:rPr>
            </w:pPr>
          </w:p>
        </w:tc>
        <w:tc>
          <w:tcPr>
            <w:tcW w:w="894" w:type="dxa"/>
            <w:noWrap/>
          </w:tcPr>
          <w:p w14:paraId="74EDBFDB" w14:textId="77777777" w:rsidR="00BF12D8" w:rsidRPr="0089665B" w:rsidRDefault="00BF12D8">
            <w:pPr>
              <w:rPr>
                <w:b/>
                <w:bCs/>
              </w:rPr>
            </w:pPr>
          </w:p>
        </w:tc>
        <w:tc>
          <w:tcPr>
            <w:tcW w:w="880" w:type="dxa"/>
            <w:noWrap/>
          </w:tcPr>
          <w:p w14:paraId="5FE62373" w14:textId="77777777" w:rsidR="00BF12D8" w:rsidRPr="0089665B" w:rsidRDefault="00BF12D8">
            <w:pPr>
              <w:rPr>
                <w:b/>
                <w:bCs/>
              </w:rPr>
            </w:pPr>
          </w:p>
        </w:tc>
        <w:tc>
          <w:tcPr>
            <w:tcW w:w="1530" w:type="dxa"/>
            <w:noWrap/>
          </w:tcPr>
          <w:p w14:paraId="1AEAEC63" w14:textId="77777777" w:rsidR="00BF12D8" w:rsidRPr="0089665B" w:rsidRDefault="00BF12D8">
            <w:pPr>
              <w:rPr>
                <w:b/>
                <w:bCs/>
              </w:rPr>
            </w:pPr>
          </w:p>
        </w:tc>
      </w:tr>
      <w:tr w:rsidR="00AC3213" w:rsidRPr="00D43981" w14:paraId="17255E13" w14:textId="77777777" w:rsidTr="00270DE7">
        <w:trPr>
          <w:trHeight w:val="300"/>
        </w:trPr>
        <w:tc>
          <w:tcPr>
            <w:tcW w:w="1278" w:type="dxa"/>
            <w:gridSpan w:val="2"/>
            <w:noWrap/>
          </w:tcPr>
          <w:p w14:paraId="35C13C92" w14:textId="77777777" w:rsidR="00BF12D8" w:rsidRPr="00D43981" w:rsidRDefault="00BF12D8">
            <w:r w:rsidRPr="00D43981">
              <w:t>R1</w:t>
            </w:r>
          </w:p>
        </w:tc>
        <w:tc>
          <w:tcPr>
            <w:tcW w:w="3960" w:type="dxa"/>
          </w:tcPr>
          <w:p w14:paraId="513D80A9" w14:textId="77777777" w:rsidR="00BF12D8" w:rsidRPr="00D43981" w:rsidRDefault="00BF12D8">
            <w:r w:rsidRPr="00D43981">
              <w:t>Login authentication</w:t>
            </w:r>
          </w:p>
        </w:tc>
        <w:tc>
          <w:tcPr>
            <w:tcW w:w="1016" w:type="dxa"/>
            <w:noWrap/>
          </w:tcPr>
          <w:p w14:paraId="3F7DA225" w14:textId="77777777" w:rsidR="00BF12D8" w:rsidRPr="00D43981" w:rsidRDefault="00BF12D8"/>
        </w:tc>
        <w:tc>
          <w:tcPr>
            <w:tcW w:w="894" w:type="dxa"/>
            <w:noWrap/>
          </w:tcPr>
          <w:p w14:paraId="51C23B9C" w14:textId="77777777" w:rsidR="00BF12D8" w:rsidRPr="00D43981" w:rsidRDefault="00BF12D8"/>
        </w:tc>
        <w:tc>
          <w:tcPr>
            <w:tcW w:w="880" w:type="dxa"/>
            <w:noWrap/>
          </w:tcPr>
          <w:p w14:paraId="2375A52B" w14:textId="77777777" w:rsidR="00BF12D8" w:rsidRPr="00D43981" w:rsidRDefault="00BF12D8"/>
        </w:tc>
        <w:tc>
          <w:tcPr>
            <w:tcW w:w="1530" w:type="dxa"/>
            <w:noWrap/>
          </w:tcPr>
          <w:p w14:paraId="734E1FC3" w14:textId="77777777" w:rsidR="00BF12D8" w:rsidRPr="00D43981" w:rsidRDefault="00BF12D8"/>
        </w:tc>
      </w:tr>
      <w:tr w:rsidR="00AC3213" w:rsidRPr="00D43981" w14:paraId="4C614E39" w14:textId="77777777" w:rsidTr="00270DE7">
        <w:trPr>
          <w:trHeight w:val="1097"/>
        </w:trPr>
        <w:tc>
          <w:tcPr>
            <w:tcW w:w="1278" w:type="dxa"/>
            <w:gridSpan w:val="2"/>
            <w:noWrap/>
          </w:tcPr>
          <w:p w14:paraId="0F96B77A" w14:textId="77777777" w:rsidR="00BF12D8" w:rsidRPr="00D43981" w:rsidRDefault="00BF12D8">
            <w:r w:rsidRPr="00D43981">
              <w:t>R1.1</w:t>
            </w:r>
          </w:p>
        </w:tc>
        <w:tc>
          <w:tcPr>
            <w:tcW w:w="3960" w:type="dxa"/>
          </w:tcPr>
          <w:p w14:paraId="24097C1E" w14:textId="77777777" w:rsidR="00BF12D8" w:rsidRPr="00D43981" w:rsidRDefault="00BF12D8">
            <w:r w:rsidRPr="00D43981">
              <w:t>The system shall require that merchants enter login details including username and password to become authenticated which will allow access into the system</w:t>
            </w:r>
          </w:p>
        </w:tc>
        <w:tc>
          <w:tcPr>
            <w:tcW w:w="1016" w:type="dxa"/>
            <w:noWrap/>
          </w:tcPr>
          <w:p w14:paraId="1AEB589A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51B2CD48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537A2BFB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10F61A72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3AE2A445" w14:textId="77777777" w:rsidTr="00270DE7">
        <w:trPr>
          <w:trHeight w:val="890"/>
        </w:trPr>
        <w:tc>
          <w:tcPr>
            <w:tcW w:w="1278" w:type="dxa"/>
            <w:gridSpan w:val="2"/>
            <w:noWrap/>
          </w:tcPr>
          <w:p w14:paraId="4C02AD22" w14:textId="77777777" w:rsidR="00BF12D8" w:rsidRPr="00D43981" w:rsidRDefault="00BF12D8">
            <w:r w:rsidRPr="00D43981">
              <w:t>R1.1.1</w:t>
            </w:r>
          </w:p>
        </w:tc>
        <w:tc>
          <w:tcPr>
            <w:tcW w:w="3960" w:type="dxa"/>
          </w:tcPr>
          <w:p w14:paraId="1DB8D5AF" w14:textId="77777777" w:rsidR="00BF12D8" w:rsidRPr="00D43981" w:rsidRDefault="00BF12D8">
            <w:r w:rsidRPr="00D43981">
              <w:t>If the merchant enters incorrect login details then an error message will be displayed on the login page</w:t>
            </w:r>
          </w:p>
        </w:tc>
        <w:tc>
          <w:tcPr>
            <w:tcW w:w="1016" w:type="dxa"/>
            <w:noWrap/>
          </w:tcPr>
          <w:p w14:paraId="56EA565E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77002C09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5CA657F1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7488B05C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7B87C4C1" w14:textId="77777777" w:rsidTr="00270DE7">
        <w:trPr>
          <w:trHeight w:val="809"/>
        </w:trPr>
        <w:tc>
          <w:tcPr>
            <w:tcW w:w="1278" w:type="dxa"/>
            <w:gridSpan w:val="2"/>
            <w:noWrap/>
          </w:tcPr>
          <w:p w14:paraId="23C4C5CE" w14:textId="77777777" w:rsidR="00BF12D8" w:rsidRPr="00D43981" w:rsidRDefault="00BF12D8">
            <w:r w:rsidRPr="00D43981">
              <w:t>R1.1.2</w:t>
            </w:r>
          </w:p>
        </w:tc>
        <w:tc>
          <w:tcPr>
            <w:tcW w:w="3960" w:type="dxa"/>
          </w:tcPr>
          <w:p w14:paraId="4EE54867" w14:textId="77777777" w:rsidR="00BF12D8" w:rsidRPr="00D43981" w:rsidRDefault="00BF12D8">
            <w:r w:rsidRPr="00D43981">
              <w:t>If the merchant enters correct login details they will be directed to the Add/Manage items page</w:t>
            </w:r>
          </w:p>
        </w:tc>
        <w:tc>
          <w:tcPr>
            <w:tcW w:w="1016" w:type="dxa"/>
            <w:noWrap/>
          </w:tcPr>
          <w:p w14:paraId="4D1765B8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15A61691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1FBC8089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1D9BC2AA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0712F6ED" w14:textId="77777777" w:rsidTr="00270DE7">
        <w:trPr>
          <w:trHeight w:val="71"/>
        </w:trPr>
        <w:tc>
          <w:tcPr>
            <w:tcW w:w="1278" w:type="dxa"/>
            <w:gridSpan w:val="2"/>
            <w:noWrap/>
          </w:tcPr>
          <w:p w14:paraId="22940784" w14:textId="77777777" w:rsidR="00BF12D8" w:rsidRPr="00D43981" w:rsidRDefault="00BF12D8"/>
        </w:tc>
        <w:tc>
          <w:tcPr>
            <w:tcW w:w="3960" w:type="dxa"/>
          </w:tcPr>
          <w:p w14:paraId="23F11FE8" w14:textId="77777777" w:rsidR="00BF12D8" w:rsidRPr="00D43981" w:rsidRDefault="00BF12D8"/>
        </w:tc>
        <w:tc>
          <w:tcPr>
            <w:tcW w:w="1016" w:type="dxa"/>
            <w:noWrap/>
          </w:tcPr>
          <w:p w14:paraId="7461CFA9" w14:textId="77777777" w:rsidR="00BF12D8" w:rsidRPr="00D43981" w:rsidRDefault="00BF12D8"/>
        </w:tc>
        <w:tc>
          <w:tcPr>
            <w:tcW w:w="894" w:type="dxa"/>
            <w:noWrap/>
          </w:tcPr>
          <w:p w14:paraId="67687210" w14:textId="77777777" w:rsidR="00BF12D8" w:rsidRPr="00D43981" w:rsidRDefault="00BF12D8"/>
        </w:tc>
        <w:tc>
          <w:tcPr>
            <w:tcW w:w="880" w:type="dxa"/>
            <w:noWrap/>
          </w:tcPr>
          <w:p w14:paraId="2CECD0C4" w14:textId="77777777" w:rsidR="00BF12D8" w:rsidRPr="00D43981" w:rsidRDefault="00BF12D8"/>
        </w:tc>
        <w:tc>
          <w:tcPr>
            <w:tcW w:w="1530" w:type="dxa"/>
            <w:noWrap/>
          </w:tcPr>
          <w:p w14:paraId="1411B9D6" w14:textId="77777777" w:rsidR="00BF12D8" w:rsidRPr="00D43981" w:rsidRDefault="00BF12D8"/>
        </w:tc>
      </w:tr>
      <w:tr w:rsidR="00AC3213" w:rsidRPr="00D43981" w14:paraId="7DA51AC0" w14:textId="77777777" w:rsidTr="00270DE7">
        <w:trPr>
          <w:trHeight w:val="300"/>
        </w:trPr>
        <w:tc>
          <w:tcPr>
            <w:tcW w:w="1278" w:type="dxa"/>
            <w:gridSpan w:val="2"/>
            <w:noWrap/>
          </w:tcPr>
          <w:p w14:paraId="7D978DB4" w14:textId="77777777" w:rsidR="00BF12D8" w:rsidRPr="00D43981" w:rsidRDefault="00BF12D8">
            <w:r w:rsidRPr="00D43981">
              <w:t>R2</w:t>
            </w:r>
          </w:p>
        </w:tc>
        <w:tc>
          <w:tcPr>
            <w:tcW w:w="3960" w:type="dxa"/>
          </w:tcPr>
          <w:p w14:paraId="3A2427A7" w14:textId="77777777" w:rsidR="00BF12D8" w:rsidRPr="00D43981" w:rsidRDefault="00BF12D8">
            <w:r w:rsidRPr="00D43981">
              <w:t>Scan item</w:t>
            </w:r>
          </w:p>
        </w:tc>
        <w:tc>
          <w:tcPr>
            <w:tcW w:w="1016" w:type="dxa"/>
            <w:noWrap/>
          </w:tcPr>
          <w:p w14:paraId="181215DA" w14:textId="77777777" w:rsidR="00BF12D8" w:rsidRPr="00D43981" w:rsidRDefault="00BF12D8"/>
        </w:tc>
        <w:tc>
          <w:tcPr>
            <w:tcW w:w="894" w:type="dxa"/>
            <w:noWrap/>
          </w:tcPr>
          <w:p w14:paraId="08DCFA0E" w14:textId="77777777" w:rsidR="00BF12D8" w:rsidRPr="00D43981" w:rsidRDefault="00BF12D8"/>
        </w:tc>
        <w:tc>
          <w:tcPr>
            <w:tcW w:w="880" w:type="dxa"/>
            <w:noWrap/>
          </w:tcPr>
          <w:p w14:paraId="2071A4DC" w14:textId="77777777" w:rsidR="00BF12D8" w:rsidRPr="00D43981" w:rsidRDefault="00BF12D8"/>
        </w:tc>
        <w:tc>
          <w:tcPr>
            <w:tcW w:w="1530" w:type="dxa"/>
            <w:noWrap/>
          </w:tcPr>
          <w:p w14:paraId="42CE411F" w14:textId="77777777" w:rsidR="00BF12D8" w:rsidRPr="00D43981" w:rsidRDefault="00BF12D8"/>
        </w:tc>
      </w:tr>
      <w:tr w:rsidR="00AC3213" w:rsidRPr="00D43981" w14:paraId="7A53C2CF" w14:textId="77777777" w:rsidTr="00270DE7">
        <w:trPr>
          <w:trHeight w:val="585"/>
        </w:trPr>
        <w:tc>
          <w:tcPr>
            <w:tcW w:w="1278" w:type="dxa"/>
            <w:gridSpan w:val="2"/>
            <w:noWrap/>
          </w:tcPr>
          <w:p w14:paraId="42002572" w14:textId="77777777" w:rsidR="00BF12D8" w:rsidRPr="00D43981" w:rsidRDefault="00BF12D8">
            <w:r w:rsidRPr="00D43981">
              <w:t>R2.1</w:t>
            </w:r>
          </w:p>
        </w:tc>
        <w:tc>
          <w:tcPr>
            <w:tcW w:w="3960" w:type="dxa"/>
          </w:tcPr>
          <w:p w14:paraId="1AA95D42" w14:textId="77777777" w:rsidR="00BF12D8" w:rsidRPr="00D43981" w:rsidRDefault="00BF12D8">
            <w:r w:rsidRPr="00D43981">
              <w:t>The system shall allow merchants to scan product barcodes</w:t>
            </w:r>
          </w:p>
        </w:tc>
        <w:tc>
          <w:tcPr>
            <w:tcW w:w="1016" w:type="dxa"/>
            <w:noWrap/>
          </w:tcPr>
          <w:p w14:paraId="6E6B7475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2B5F9149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0C555CD6" w14:textId="77777777" w:rsidR="00BF12D8" w:rsidRPr="00D43981" w:rsidRDefault="00BF12D8">
            <w:r w:rsidRPr="00D43981">
              <w:t>High</w:t>
            </w:r>
          </w:p>
        </w:tc>
        <w:tc>
          <w:tcPr>
            <w:tcW w:w="1530" w:type="dxa"/>
            <w:noWrap/>
          </w:tcPr>
          <w:p w14:paraId="41D743E0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72B5AD43" w14:textId="77777777" w:rsidTr="00270DE7">
        <w:trPr>
          <w:trHeight w:val="836"/>
        </w:trPr>
        <w:tc>
          <w:tcPr>
            <w:tcW w:w="1278" w:type="dxa"/>
            <w:gridSpan w:val="2"/>
            <w:noWrap/>
          </w:tcPr>
          <w:p w14:paraId="7A65889D" w14:textId="77777777" w:rsidR="00BF12D8" w:rsidRPr="00D43981" w:rsidRDefault="00BF12D8">
            <w:r w:rsidRPr="00D43981">
              <w:t>R2.1.1</w:t>
            </w:r>
          </w:p>
        </w:tc>
        <w:tc>
          <w:tcPr>
            <w:tcW w:w="3960" w:type="dxa"/>
          </w:tcPr>
          <w:p w14:paraId="2436F456" w14:textId="77777777" w:rsidR="00BF12D8" w:rsidRPr="00D43981" w:rsidRDefault="00BF12D8">
            <w:r w:rsidRPr="00D43981">
              <w:t>The system shall check whether the merchant has already added the product barcode to their list of items</w:t>
            </w:r>
          </w:p>
        </w:tc>
        <w:tc>
          <w:tcPr>
            <w:tcW w:w="1016" w:type="dxa"/>
            <w:noWrap/>
          </w:tcPr>
          <w:p w14:paraId="6B48401C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4DD06D34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4FFA479F" w14:textId="77777777" w:rsidR="00BF12D8" w:rsidRPr="00D43981" w:rsidRDefault="00BF12D8">
            <w:r w:rsidRPr="00D43981">
              <w:t>High</w:t>
            </w:r>
          </w:p>
        </w:tc>
        <w:tc>
          <w:tcPr>
            <w:tcW w:w="1530" w:type="dxa"/>
            <w:noWrap/>
          </w:tcPr>
          <w:p w14:paraId="4F9A6F89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51DA59A1" w14:textId="77777777" w:rsidTr="00270DE7">
        <w:trPr>
          <w:trHeight w:val="863"/>
        </w:trPr>
        <w:tc>
          <w:tcPr>
            <w:tcW w:w="1278" w:type="dxa"/>
            <w:gridSpan w:val="2"/>
            <w:noWrap/>
          </w:tcPr>
          <w:p w14:paraId="3EC4E305" w14:textId="77777777" w:rsidR="00BF12D8" w:rsidRPr="00D43981" w:rsidRDefault="00BF12D8">
            <w:r w:rsidRPr="00D43981">
              <w:t>R2.1.1.1</w:t>
            </w:r>
          </w:p>
        </w:tc>
        <w:tc>
          <w:tcPr>
            <w:tcW w:w="3960" w:type="dxa"/>
          </w:tcPr>
          <w:p w14:paraId="2245FE13" w14:textId="77777777" w:rsidR="00BF12D8" w:rsidRPr="00D43981" w:rsidRDefault="00BF12D8">
            <w:r w:rsidRPr="00D43981">
              <w:t>If the merchant has already added the product barcode to their list of items then send the merchant to the Manage Items page</w:t>
            </w:r>
          </w:p>
        </w:tc>
        <w:tc>
          <w:tcPr>
            <w:tcW w:w="1016" w:type="dxa"/>
            <w:noWrap/>
          </w:tcPr>
          <w:p w14:paraId="7230EEC6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5A4513E5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27191CAC" w14:textId="77777777" w:rsidR="00BF12D8" w:rsidRPr="00D43981" w:rsidRDefault="00BF12D8">
            <w:r w:rsidRPr="00D43981">
              <w:t>High</w:t>
            </w:r>
          </w:p>
        </w:tc>
        <w:tc>
          <w:tcPr>
            <w:tcW w:w="1530" w:type="dxa"/>
            <w:noWrap/>
          </w:tcPr>
          <w:p w14:paraId="096DBC38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0E9AB7FC" w14:textId="77777777" w:rsidTr="00270DE7">
        <w:trPr>
          <w:trHeight w:val="800"/>
        </w:trPr>
        <w:tc>
          <w:tcPr>
            <w:tcW w:w="1278" w:type="dxa"/>
            <w:gridSpan w:val="2"/>
            <w:noWrap/>
          </w:tcPr>
          <w:p w14:paraId="40AD528D" w14:textId="77777777" w:rsidR="00BF12D8" w:rsidRPr="00D43981" w:rsidRDefault="00BF12D8">
            <w:r w:rsidRPr="00D43981">
              <w:t>R2.1.1.2</w:t>
            </w:r>
          </w:p>
        </w:tc>
        <w:tc>
          <w:tcPr>
            <w:tcW w:w="3960" w:type="dxa"/>
          </w:tcPr>
          <w:p w14:paraId="5444B5A0" w14:textId="77777777" w:rsidR="00BF12D8" w:rsidRPr="00D43981" w:rsidRDefault="00BF12D8">
            <w:r w:rsidRPr="00D43981">
              <w:t>If the product barcode does not exist in the merchant's item list then the system shall check whether it exists in the UPC database</w:t>
            </w:r>
          </w:p>
        </w:tc>
        <w:tc>
          <w:tcPr>
            <w:tcW w:w="1016" w:type="dxa"/>
            <w:noWrap/>
          </w:tcPr>
          <w:p w14:paraId="6AF8A320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5F96E0F5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3A410B38" w14:textId="77777777" w:rsidR="00BF12D8" w:rsidRPr="00D43981" w:rsidRDefault="00BF12D8">
            <w:r w:rsidRPr="00D43981">
              <w:t>High</w:t>
            </w:r>
          </w:p>
        </w:tc>
        <w:tc>
          <w:tcPr>
            <w:tcW w:w="1530" w:type="dxa"/>
            <w:noWrap/>
          </w:tcPr>
          <w:p w14:paraId="6C58329E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0EDC8E05" w14:textId="77777777" w:rsidTr="00270DE7">
        <w:trPr>
          <w:trHeight w:val="710"/>
        </w:trPr>
        <w:tc>
          <w:tcPr>
            <w:tcW w:w="1278" w:type="dxa"/>
            <w:gridSpan w:val="2"/>
            <w:noWrap/>
          </w:tcPr>
          <w:p w14:paraId="6090F744" w14:textId="77777777" w:rsidR="00BF12D8" w:rsidRPr="00D43981" w:rsidRDefault="00BF12D8">
            <w:r w:rsidRPr="00D43981">
              <w:t>R2.1.1.2.1</w:t>
            </w:r>
          </w:p>
        </w:tc>
        <w:tc>
          <w:tcPr>
            <w:tcW w:w="3960" w:type="dxa"/>
          </w:tcPr>
          <w:p w14:paraId="346AD8CD" w14:textId="77777777" w:rsidR="00BF12D8" w:rsidRPr="00D43981" w:rsidRDefault="00BF12D8">
            <w:r w:rsidRPr="00D43981">
              <w:t>If the product barcode number is found in the UPC database then the system shall retrieve the description</w:t>
            </w:r>
          </w:p>
        </w:tc>
        <w:tc>
          <w:tcPr>
            <w:tcW w:w="1016" w:type="dxa"/>
            <w:noWrap/>
          </w:tcPr>
          <w:p w14:paraId="020BF5EF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1FE693EA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6BC5336D" w14:textId="77777777" w:rsidR="00BF12D8" w:rsidRPr="00D43981" w:rsidRDefault="00BF12D8">
            <w:r w:rsidRPr="00D43981">
              <w:t>High</w:t>
            </w:r>
          </w:p>
        </w:tc>
        <w:tc>
          <w:tcPr>
            <w:tcW w:w="1530" w:type="dxa"/>
            <w:noWrap/>
          </w:tcPr>
          <w:p w14:paraId="0752CF04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52041B79" w14:textId="77777777" w:rsidTr="00270DE7">
        <w:trPr>
          <w:trHeight w:val="719"/>
        </w:trPr>
        <w:tc>
          <w:tcPr>
            <w:tcW w:w="1278" w:type="dxa"/>
            <w:gridSpan w:val="2"/>
            <w:noWrap/>
          </w:tcPr>
          <w:p w14:paraId="3E4106D2" w14:textId="77777777" w:rsidR="00BF12D8" w:rsidRPr="00D43981" w:rsidRDefault="00BF12D8">
            <w:r w:rsidRPr="00D43981">
              <w:lastRenderedPageBreak/>
              <w:t>R2.1.1.2.1.1</w:t>
            </w:r>
          </w:p>
        </w:tc>
        <w:tc>
          <w:tcPr>
            <w:tcW w:w="3960" w:type="dxa"/>
          </w:tcPr>
          <w:p w14:paraId="5FAF782F" w14:textId="77777777" w:rsidR="00BF12D8" w:rsidRPr="00D43981" w:rsidRDefault="00BF12D8">
            <w:r w:rsidRPr="00D43981">
              <w:t>When the description is retrieved it will be stored in the local database</w:t>
            </w:r>
          </w:p>
        </w:tc>
        <w:tc>
          <w:tcPr>
            <w:tcW w:w="1016" w:type="dxa"/>
            <w:noWrap/>
          </w:tcPr>
          <w:p w14:paraId="69A2915E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1CAFAB60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1A4E4EC1" w14:textId="77777777" w:rsidR="00BF12D8" w:rsidRPr="00D43981" w:rsidRDefault="00BF12D8">
            <w:r w:rsidRPr="00D43981">
              <w:t>High</w:t>
            </w:r>
          </w:p>
        </w:tc>
        <w:tc>
          <w:tcPr>
            <w:tcW w:w="1530" w:type="dxa"/>
            <w:noWrap/>
          </w:tcPr>
          <w:p w14:paraId="49300387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3EEDC509" w14:textId="77777777" w:rsidTr="00270DE7">
        <w:trPr>
          <w:trHeight w:val="890"/>
        </w:trPr>
        <w:tc>
          <w:tcPr>
            <w:tcW w:w="1278" w:type="dxa"/>
            <w:gridSpan w:val="2"/>
            <w:noWrap/>
          </w:tcPr>
          <w:p w14:paraId="029ECB1A" w14:textId="77777777" w:rsidR="00BF12D8" w:rsidRPr="00D43981" w:rsidRDefault="00BF12D8">
            <w:r w:rsidRPr="00D43981">
              <w:t>R2.1.1.2.2</w:t>
            </w:r>
          </w:p>
        </w:tc>
        <w:tc>
          <w:tcPr>
            <w:tcW w:w="3960" w:type="dxa"/>
          </w:tcPr>
          <w:p w14:paraId="20E24544" w14:textId="77777777" w:rsidR="00BF12D8" w:rsidRPr="00D43981" w:rsidRDefault="00BF12D8">
            <w:r w:rsidRPr="00D43981">
              <w:t>If the product barcode number is not found in the UPC database then the merchant will be directed to the Manual Entry page</w:t>
            </w:r>
          </w:p>
        </w:tc>
        <w:tc>
          <w:tcPr>
            <w:tcW w:w="1016" w:type="dxa"/>
            <w:noWrap/>
          </w:tcPr>
          <w:p w14:paraId="23880A9D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350BE966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2505C905" w14:textId="77777777" w:rsidR="00BF12D8" w:rsidRPr="00D43981" w:rsidRDefault="00BF12D8">
            <w:r w:rsidRPr="00D43981">
              <w:t>High</w:t>
            </w:r>
          </w:p>
        </w:tc>
        <w:tc>
          <w:tcPr>
            <w:tcW w:w="1530" w:type="dxa"/>
            <w:noWrap/>
          </w:tcPr>
          <w:p w14:paraId="69FD8BEC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4D6532D3" w14:textId="77777777" w:rsidTr="00270DE7">
        <w:trPr>
          <w:trHeight w:val="900"/>
        </w:trPr>
        <w:tc>
          <w:tcPr>
            <w:tcW w:w="1278" w:type="dxa"/>
            <w:gridSpan w:val="2"/>
            <w:noWrap/>
          </w:tcPr>
          <w:p w14:paraId="42ACBE1D" w14:textId="77777777" w:rsidR="00BF12D8" w:rsidRPr="00D43981" w:rsidRDefault="00BF12D8">
            <w:r w:rsidRPr="00D43981">
              <w:t>R2.2</w:t>
            </w:r>
          </w:p>
        </w:tc>
        <w:tc>
          <w:tcPr>
            <w:tcW w:w="3960" w:type="dxa"/>
          </w:tcPr>
          <w:p w14:paraId="78064230" w14:textId="77777777" w:rsidR="00BF12D8" w:rsidRPr="00D43981" w:rsidRDefault="00BF12D8">
            <w:r w:rsidRPr="00D43981">
              <w:t>When a product is added to the local database a Buy Now button for that product is created</w:t>
            </w:r>
          </w:p>
        </w:tc>
        <w:tc>
          <w:tcPr>
            <w:tcW w:w="1016" w:type="dxa"/>
            <w:noWrap/>
          </w:tcPr>
          <w:p w14:paraId="23261B9B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07FDE001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31873FE9" w14:textId="77777777" w:rsidR="00BF12D8" w:rsidRPr="00D43981" w:rsidRDefault="00BF12D8">
            <w:r w:rsidRPr="00D43981">
              <w:t>Medium</w:t>
            </w:r>
          </w:p>
        </w:tc>
        <w:tc>
          <w:tcPr>
            <w:tcW w:w="1530" w:type="dxa"/>
            <w:noWrap/>
          </w:tcPr>
          <w:p w14:paraId="2CAB944E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3C85ED2A" w14:textId="77777777" w:rsidTr="00270DE7">
        <w:trPr>
          <w:trHeight w:val="600"/>
        </w:trPr>
        <w:tc>
          <w:tcPr>
            <w:tcW w:w="1278" w:type="dxa"/>
            <w:gridSpan w:val="2"/>
            <w:noWrap/>
          </w:tcPr>
          <w:p w14:paraId="3E5BB539" w14:textId="77777777" w:rsidR="00BF12D8" w:rsidRPr="00D43981" w:rsidRDefault="00BF12D8">
            <w:r w:rsidRPr="00D43981">
              <w:t>R2.2.1</w:t>
            </w:r>
          </w:p>
        </w:tc>
        <w:tc>
          <w:tcPr>
            <w:tcW w:w="3960" w:type="dxa"/>
          </w:tcPr>
          <w:p w14:paraId="5F442D1D" w14:textId="77777777" w:rsidR="00BF12D8" w:rsidRPr="00D43981" w:rsidRDefault="00BF12D8">
            <w:r w:rsidRPr="00D43981">
              <w:t xml:space="preserve">The Buy Now button code is retrieved via the </w:t>
            </w:r>
            <w:r w:rsidR="00040405">
              <w:t>PayPal Button Manager API</w:t>
            </w:r>
          </w:p>
        </w:tc>
        <w:tc>
          <w:tcPr>
            <w:tcW w:w="1016" w:type="dxa"/>
            <w:noWrap/>
          </w:tcPr>
          <w:p w14:paraId="55839078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334A2AC1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3F56FBD0" w14:textId="77777777" w:rsidR="00BF12D8" w:rsidRPr="00D43981" w:rsidRDefault="00BF12D8">
            <w:r w:rsidRPr="00D43981">
              <w:t>Medium</w:t>
            </w:r>
          </w:p>
        </w:tc>
        <w:tc>
          <w:tcPr>
            <w:tcW w:w="1530" w:type="dxa"/>
            <w:noWrap/>
          </w:tcPr>
          <w:p w14:paraId="07074244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16B73C55" w14:textId="77777777" w:rsidTr="00270DE7">
        <w:trPr>
          <w:trHeight w:val="600"/>
        </w:trPr>
        <w:tc>
          <w:tcPr>
            <w:tcW w:w="1278" w:type="dxa"/>
            <w:gridSpan w:val="2"/>
            <w:noWrap/>
          </w:tcPr>
          <w:p w14:paraId="78E84284" w14:textId="77777777" w:rsidR="00BF12D8" w:rsidRPr="00D43981" w:rsidRDefault="00BF12D8">
            <w:r w:rsidRPr="00D43981">
              <w:t>R2.2.1.1</w:t>
            </w:r>
          </w:p>
        </w:tc>
        <w:tc>
          <w:tcPr>
            <w:tcW w:w="3960" w:type="dxa"/>
          </w:tcPr>
          <w:p w14:paraId="014CAF21" w14:textId="77777777" w:rsidR="00BF12D8" w:rsidRPr="00D43981" w:rsidRDefault="00BF12D8">
            <w:r w:rsidRPr="00D43981">
              <w:t>The system shall create a page using the PayPal button</w:t>
            </w:r>
          </w:p>
        </w:tc>
        <w:tc>
          <w:tcPr>
            <w:tcW w:w="1016" w:type="dxa"/>
            <w:noWrap/>
          </w:tcPr>
          <w:p w14:paraId="75E72B20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406E55EC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63E3284E" w14:textId="77777777" w:rsidR="00BF12D8" w:rsidRPr="00D43981" w:rsidRDefault="00BF12D8">
            <w:r w:rsidRPr="00D43981">
              <w:t>Medium</w:t>
            </w:r>
          </w:p>
        </w:tc>
        <w:tc>
          <w:tcPr>
            <w:tcW w:w="1530" w:type="dxa"/>
            <w:noWrap/>
          </w:tcPr>
          <w:p w14:paraId="1C8E35EB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6C775849" w14:textId="77777777" w:rsidTr="00270DE7">
        <w:trPr>
          <w:trHeight w:val="107"/>
        </w:trPr>
        <w:tc>
          <w:tcPr>
            <w:tcW w:w="1278" w:type="dxa"/>
            <w:gridSpan w:val="2"/>
            <w:noWrap/>
          </w:tcPr>
          <w:p w14:paraId="0E92590E" w14:textId="77777777" w:rsidR="00BF12D8" w:rsidRPr="00D43981" w:rsidRDefault="00BF12D8"/>
        </w:tc>
        <w:tc>
          <w:tcPr>
            <w:tcW w:w="3960" w:type="dxa"/>
          </w:tcPr>
          <w:p w14:paraId="1F6F2F33" w14:textId="77777777" w:rsidR="00BF12D8" w:rsidRPr="00D43981" w:rsidRDefault="00BF12D8"/>
        </w:tc>
        <w:tc>
          <w:tcPr>
            <w:tcW w:w="1016" w:type="dxa"/>
            <w:noWrap/>
          </w:tcPr>
          <w:p w14:paraId="07728B73" w14:textId="77777777" w:rsidR="00BF12D8" w:rsidRPr="00D43981" w:rsidRDefault="00BF12D8"/>
        </w:tc>
        <w:tc>
          <w:tcPr>
            <w:tcW w:w="894" w:type="dxa"/>
            <w:noWrap/>
          </w:tcPr>
          <w:p w14:paraId="505C7F09" w14:textId="77777777" w:rsidR="00BF12D8" w:rsidRPr="00D43981" w:rsidRDefault="00BF12D8"/>
        </w:tc>
        <w:tc>
          <w:tcPr>
            <w:tcW w:w="880" w:type="dxa"/>
            <w:noWrap/>
          </w:tcPr>
          <w:p w14:paraId="07826852" w14:textId="77777777" w:rsidR="00BF12D8" w:rsidRPr="00D43981" w:rsidRDefault="00BF12D8"/>
        </w:tc>
        <w:tc>
          <w:tcPr>
            <w:tcW w:w="1530" w:type="dxa"/>
            <w:noWrap/>
          </w:tcPr>
          <w:p w14:paraId="30E8C26B" w14:textId="77777777" w:rsidR="00BF12D8" w:rsidRPr="00D43981" w:rsidRDefault="00BF12D8"/>
        </w:tc>
      </w:tr>
      <w:tr w:rsidR="00AC3213" w:rsidRPr="00D43981" w14:paraId="18B8FB43" w14:textId="77777777" w:rsidTr="00270DE7">
        <w:trPr>
          <w:trHeight w:val="300"/>
        </w:trPr>
        <w:tc>
          <w:tcPr>
            <w:tcW w:w="1278" w:type="dxa"/>
            <w:gridSpan w:val="2"/>
            <w:noWrap/>
          </w:tcPr>
          <w:p w14:paraId="3982EB6C" w14:textId="77777777" w:rsidR="00BF12D8" w:rsidRPr="00D43981" w:rsidRDefault="00BF12D8">
            <w:r w:rsidRPr="00D43981">
              <w:t>R3</w:t>
            </w:r>
          </w:p>
        </w:tc>
        <w:tc>
          <w:tcPr>
            <w:tcW w:w="3960" w:type="dxa"/>
          </w:tcPr>
          <w:p w14:paraId="6E8E4E4C" w14:textId="77777777" w:rsidR="00BF12D8" w:rsidRPr="00D43981" w:rsidRDefault="00BF12D8">
            <w:r w:rsidRPr="00D43981">
              <w:t>Manual entry</w:t>
            </w:r>
          </w:p>
        </w:tc>
        <w:tc>
          <w:tcPr>
            <w:tcW w:w="1016" w:type="dxa"/>
            <w:noWrap/>
          </w:tcPr>
          <w:p w14:paraId="645E9F0F" w14:textId="77777777" w:rsidR="00BF12D8" w:rsidRPr="00D43981" w:rsidRDefault="00BF12D8"/>
        </w:tc>
        <w:tc>
          <w:tcPr>
            <w:tcW w:w="894" w:type="dxa"/>
            <w:noWrap/>
          </w:tcPr>
          <w:p w14:paraId="1D09008E" w14:textId="77777777" w:rsidR="00BF12D8" w:rsidRPr="00D43981" w:rsidRDefault="00BF12D8"/>
        </w:tc>
        <w:tc>
          <w:tcPr>
            <w:tcW w:w="880" w:type="dxa"/>
            <w:noWrap/>
          </w:tcPr>
          <w:p w14:paraId="7D6715F5" w14:textId="77777777" w:rsidR="00BF12D8" w:rsidRPr="00D43981" w:rsidRDefault="00BF12D8"/>
        </w:tc>
        <w:tc>
          <w:tcPr>
            <w:tcW w:w="1530" w:type="dxa"/>
            <w:noWrap/>
          </w:tcPr>
          <w:p w14:paraId="76C2580E" w14:textId="77777777" w:rsidR="00BF12D8" w:rsidRPr="00D43981" w:rsidRDefault="00BF12D8"/>
        </w:tc>
      </w:tr>
      <w:tr w:rsidR="00AC3213" w:rsidRPr="00D43981" w14:paraId="4388973D" w14:textId="77777777" w:rsidTr="00270DE7">
        <w:trPr>
          <w:trHeight w:val="539"/>
        </w:trPr>
        <w:tc>
          <w:tcPr>
            <w:tcW w:w="1278" w:type="dxa"/>
            <w:gridSpan w:val="2"/>
            <w:noWrap/>
          </w:tcPr>
          <w:p w14:paraId="0B8BFBA8" w14:textId="77777777" w:rsidR="00BF12D8" w:rsidRPr="00D43981" w:rsidRDefault="00BF12D8">
            <w:r w:rsidRPr="00D43981">
              <w:t>R3.1</w:t>
            </w:r>
          </w:p>
        </w:tc>
        <w:tc>
          <w:tcPr>
            <w:tcW w:w="3960" w:type="dxa"/>
          </w:tcPr>
          <w:p w14:paraId="144205FE" w14:textId="77777777" w:rsidR="00BF12D8" w:rsidRPr="00D43981" w:rsidRDefault="00BF12D8">
            <w:r w:rsidRPr="00D43981">
              <w:t>The system shall allow merchants to manually enter item details</w:t>
            </w:r>
          </w:p>
        </w:tc>
        <w:tc>
          <w:tcPr>
            <w:tcW w:w="1016" w:type="dxa"/>
            <w:noWrap/>
          </w:tcPr>
          <w:p w14:paraId="43ECB053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6A352BD4" w14:textId="77777777" w:rsidR="00BF12D8" w:rsidRPr="00D43981" w:rsidRDefault="00BF12D8">
            <w:r w:rsidRPr="00D43981">
              <w:t>Medium</w:t>
            </w:r>
          </w:p>
        </w:tc>
        <w:tc>
          <w:tcPr>
            <w:tcW w:w="880" w:type="dxa"/>
            <w:noWrap/>
          </w:tcPr>
          <w:p w14:paraId="14DF4F64" w14:textId="77777777" w:rsidR="00BF12D8" w:rsidRPr="00D43981" w:rsidRDefault="00BF12D8">
            <w:r w:rsidRPr="00D43981">
              <w:t>Medium</w:t>
            </w:r>
          </w:p>
        </w:tc>
        <w:tc>
          <w:tcPr>
            <w:tcW w:w="1530" w:type="dxa"/>
            <w:noWrap/>
          </w:tcPr>
          <w:p w14:paraId="55F56DF8" w14:textId="77777777" w:rsidR="00BF12D8" w:rsidRPr="00D43981" w:rsidRDefault="00BF12D8">
            <w:r w:rsidRPr="00D43981">
              <w:t>Medium</w:t>
            </w:r>
          </w:p>
        </w:tc>
      </w:tr>
      <w:tr w:rsidR="00AC3213" w:rsidRPr="00D43981" w14:paraId="70B1E1BE" w14:textId="77777777" w:rsidTr="00270DE7">
        <w:trPr>
          <w:trHeight w:val="791"/>
        </w:trPr>
        <w:tc>
          <w:tcPr>
            <w:tcW w:w="1278" w:type="dxa"/>
            <w:gridSpan w:val="2"/>
            <w:noWrap/>
          </w:tcPr>
          <w:p w14:paraId="6A1ED853" w14:textId="77777777" w:rsidR="00BF12D8" w:rsidRPr="00D43981" w:rsidRDefault="00BF12D8">
            <w:r w:rsidRPr="00D43981">
              <w:t>R3.1.1</w:t>
            </w:r>
          </w:p>
        </w:tc>
        <w:tc>
          <w:tcPr>
            <w:tcW w:w="3960" w:type="dxa"/>
          </w:tcPr>
          <w:p w14:paraId="3C5DC7D6" w14:textId="77777777" w:rsidR="00BF12D8" w:rsidRPr="00D43981" w:rsidRDefault="00BF12D8">
            <w:r w:rsidRPr="00D43981">
              <w:t>Merchants shall be able to enter item details including price, quantity, title, description, picture and publication status</w:t>
            </w:r>
          </w:p>
        </w:tc>
        <w:tc>
          <w:tcPr>
            <w:tcW w:w="1016" w:type="dxa"/>
            <w:noWrap/>
          </w:tcPr>
          <w:p w14:paraId="74C834DB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3FA0A6C7" w14:textId="77777777" w:rsidR="00BF12D8" w:rsidRPr="00D43981" w:rsidRDefault="00BF12D8">
            <w:r w:rsidRPr="00D43981">
              <w:t>Medium</w:t>
            </w:r>
          </w:p>
        </w:tc>
        <w:tc>
          <w:tcPr>
            <w:tcW w:w="880" w:type="dxa"/>
            <w:noWrap/>
          </w:tcPr>
          <w:p w14:paraId="112AE574" w14:textId="77777777" w:rsidR="00BF12D8" w:rsidRPr="00D43981" w:rsidRDefault="00BF12D8">
            <w:r w:rsidRPr="00D43981">
              <w:t>Medium</w:t>
            </w:r>
          </w:p>
        </w:tc>
        <w:tc>
          <w:tcPr>
            <w:tcW w:w="1530" w:type="dxa"/>
            <w:noWrap/>
          </w:tcPr>
          <w:p w14:paraId="35B15FB8" w14:textId="77777777" w:rsidR="00BF12D8" w:rsidRPr="00D43981" w:rsidRDefault="00BF12D8">
            <w:r w:rsidRPr="00D43981">
              <w:t>Medium</w:t>
            </w:r>
          </w:p>
        </w:tc>
      </w:tr>
      <w:tr w:rsidR="00AC3213" w:rsidRPr="00D43981" w14:paraId="5D3D0B6E" w14:textId="77777777" w:rsidTr="00270DE7">
        <w:trPr>
          <w:trHeight w:val="600"/>
        </w:trPr>
        <w:tc>
          <w:tcPr>
            <w:tcW w:w="1278" w:type="dxa"/>
            <w:gridSpan w:val="2"/>
            <w:noWrap/>
          </w:tcPr>
          <w:p w14:paraId="732E364C" w14:textId="77777777" w:rsidR="00BF12D8" w:rsidRPr="00D43981" w:rsidRDefault="00BF12D8">
            <w:r w:rsidRPr="00D43981">
              <w:t>R3.1.1.1</w:t>
            </w:r>
          </w:p>
        </w:tc>
        <w:tc>
          <w:tcPr>
            <w:tcW w:w="3960" w:type="dxa"/>
          </w:tcPr>
          <w:p w14:paraId="4EE6009D" w14:textId="77777777" w:rsidR="00BF12D8" w:rsidRPr="00D43981" w:rsidRDefault="00BF12D8">
            <w:r w:rsidRPr="00D43981">
              <w:t>The system shall store the item details in the local database</w:t>
            </w:r>
          </w:p>
        </w:tc>
        <w:tc>
          <w:tcPr>
            <w:tcW w:w="1016" w:type="dxa"/>
            <w:noWrap/>
          </w:tcPr>
          <w:p w14:paraId="68B25C60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1D8ECACF" w14:textId="77777777" w:rsidR="00BF12D8" w:rsidRPr="00D43981" w:rsidRDefault="00BF12D8">
            <w:r w:rsidRPr="00D43981">
              <w:t>Medium</w:t>
            </w:r>
          </w:p>
        </w:tc>
        <w:tc>
          <w:tcPr>
            <w:tcW w:w="880" w:type="dxa"/>
            <w:noWrap/>
          </w:tcPr>
          <w:p w14:paraId="0A072B50" w14:textId="77777777" w:rsidR="00BF12D8" w:rsidRPr="00D43981" w:rsidRDefault="00BF12D8">
            <w:r w:rsidRPr="00D43981">
              <w:t>Medium</w:t>
            </w:r>
          </w:p>
        </w:tc>
        <w:tc>
          <w:tcPr>
            <w:tcW w:w="1530" w:type="dxa"/>
            <w:noWrap/>
          </w:tcPr>
          <w:p w14:paraId="501553CF" w14:textId="77777777" w:rsidR="00BF12D8" w:rsidRPr="00D43981" w:rsidRDefault="00BF12D8">
            <w:r w:rsidRPr="00D43981">
              <w:t>Medium</w:t>
            </w:r>
          </w:p>
        </w:tc>
      </w:tr>
      <w:tr w:rsidR="00AC3213" w:rsidRPr="00D43981" w14:paraId="103764B2" w14:textId="77777777" w:rsidTr="00270DE7">
        <w:trPr>
          <w:trHeight w:val="773"/>
        </w:trPr>
        <w:tc>
          <w:tcPr>
            <w:tcW w:w="1278" w:type="dxa"/>
            <w:gridSpan w:val="2"/>
            <w:noWrap/>
          </w:tcPr>
          <w:p w14:paraId="09EC75FF" w14:textId="77777777" w:rsidR="00BF12D8" w:rsidRPr="00D43981" w:rsidRDefault="00BF12D8">
            <w:r w:rsidRPr="00D43981">
              <w:t>R3.1.1.2</w:t>
            </w:r>
          </w:p>
        </w:tc>
        <w:tc>
          <w:tcPr>
            <w:tcW w:w="3960" w:type="dxa"/>
          </w:tcPr>
          <w:p w14:paraId="4F7774DA" w14:textId="77777777" w:rsidR="00BF12D8" w:rsidRPr="00D43981" w:rsidRDefault="00BF12D8">
            <w:r w:rsidRPr="00D43981">
              <w:t>After successfully adding an item the merchant should be directed to the Manage Items page</w:t>
            </w:r>
          </w:p>
        </w:tc>
        <w:tc>
          <w:tcPr>
            <w:tcW w:w="1016" w:type="dxa"/>
            <w:noWrap/>
          </w:tcPr>
          <w:p w14:paraId="34CAB865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6010D56E" w14:textId="77777777" w:rsidR="00BF12D8" w:rsidRPr="00D43981" w:rsidRDefault="00BF12D8">
            <w:r w:rsidRPr="00D43981">
              <w:t>Medium</w:t>
            </w:r>
          </w:p>
        </w:tc>
        <w:tc>
          <w:tcPr>
            <w:tcW w:w="880" w:type="dxa"/>
            <w:noWrap/>
          </w:tcPr>
          <w:p w14:paraId="00D8B588" w14:textId="77777777" w:rsidR="00BF12D8" w:rsidRPr="00D43981" w:rsidRDefault="00BF12D8">
            <w:r w:rsidRPr="00D43981">
              <w:t>Medium</w:t>
            </w:r>
          </w:p>
        </w:tc>
        <w:tc>
          <w:tcPr>
            <w:tcW w:w="1530" w:type="dxa"/>
            <w:noWrap/>
          </w:tcPr>
          <w:p w14:paraId="14B8CA59" w14:textId="77777777" w:rsidR="00BF12D8" w:rsidRPr="00D43981" w:rsidRDefault="00BF12D8">
            <w:r w:rsidRPr="00D43981">
              <w:t>Medium</w:t>
            </w:r>
          </w:p>
        </w:tc>
      </w:tr>
      <w:tr w:rsidR="00AC3213" w:rsidRPr="00D43981" w14:paraId="461086B7" w14:textId="77777777" w:rsidTr="00270DE7">
        <w:trPr>
          <w:trHeight w:val="900"/>
        </w:trPr>
        <w:tc>
          <w:tcPr>
            <w:tcW w:w="1278" w:type="dxa"/>
            <w:gridSpan w:val="2"/>
            <w:noWrap/>
          </w:tcPr>
          <w:p w14:paraId="381EADA9" w14:textId="77777777" w:rsidR="00BF12D8" w:rsidRPr="00D43981" w:rsidRDefault="00BF12D8">
            <w:r w:rsidRPr="00D43981">
              <w:t>R3.2</w:t>
            </w:r>
          </w:p>
        </w:tc>
        <w:tc>
          <w:tcPr>
            <w:tcW w:w="3960" w:type="dxa"/>
          </w:tcPr>
          <w:p w14:paraId="0BF8F5F1" w14:textId="77777777" w:rsidR="00BF12D8" w:rsidRPr="00D43981" w:rsidRDefault="00BF12D8">
            <w:r w:rsidRPr="00D43981">
              <w:t>When a product is added to the local database a Buy Now button for that product is created</w:t>
            </w:r>
          </w:p>
        </w:tc>
        <w:tc>
          <w:tcPr>
            <w:tcW w:w="1016" w:type="dxa"/>
            <w:noWrap/>
          </w:tcPr>
          <w:p w14:paraId="68FFC98F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37E456D4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4DE3E1B9" w14:textId="77777777" w:rsidR="00BF12D8" w:rsidRPr="00D43981" w:rsidRDefault="00BF12D8">
            <w:r w:rsidRPr="00D43981">
              <w:t>Medium</w:t>
            </w:r>
          </w:p>
        </w:tc>
        <w:tc>
          <w:tcPr>
            <w:tcW w:w="1530" w:type="dxa"/>
            <w:noWrap/>
          </w:tcPr>
          <w:p w14:paraId="3A5766D3" w14:textId="77777777" w:rsidR="00BF12D8" w:rsidRPr="00D43981" w:rsidRDefault="00BF12D8">
            <w:r w:rsidRPr="00D43981">
              <w:t>Medium</w:t>
            </w:r>
          </w:p>
        </w:tc>
      </w:tr>
      <w:tr w:rsidR="00AC3213" w:rsidRPr="00D43981" w14:paraId="757F4CC2" w14:textId="77777777" w:rsidTr="00270DE7">
        <w:trPr>
          <w:trHeight w:val="600"/>
        </w:trPr>
        <w:tc>
          <w:tcPr>
            <w:tcW w:w="1278" w:type="dxa"/>
            <w:gridSpan w:val="2"/>
            <w:noWrap/>
          </w:tcPr>
          <w:p w14:paraId="030D0110" w14:textId="77777777" w:rsidR="00BF12D8" w:rsidRPr="00D43981" w:rsidRDefault="00BF12D8">
            <w:r w:rsidRPr="00D43981">
              <w:t>R3.2.1</w:t>
            </w:r>
          </w:p>
        </w:tc>
        <w:tc>
          <w:tcPr>
            <w:tcW w:w="3960" w:type="dxa"/>
          </w:tcPr>
          <w:p w14:paraId="24EE697A" w14:textId="77777777" w:rsidR="00BF12D8" w:rsidRPr="00D43981" w:rsidRDefault="00BF12D8">
            <w:r w:rsidRPr="00D43981">
              <w:t xml:space="preserve">The Buy Now button code is retrieved via the </w:t>
            </w:r>
            <w:r w:rsidR="00040405">
              <w:t>PayPal Button Manager API</w:t>
            </w:r>
          </w:p>
        </w:tc>
        <w:tc>
          <w:tcPr>
            <w:tcW w:w="1016" w:type="dxa"/>
            <w:noWrap/>
          </w:tcPr>
          <w:p w14:paraId="69513CAB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6C916AAC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21B640AC" w14:textId="77777777" w:rsidR="00BF12D8" w:rsidRPr="00D43981" w:rsidRDefault="00BF12D8">
            <w:r w:rsidRPr="00D43981">
              <w:t>Medium</w:t>
            </w:r>
          </w:p>
        </w:tc>
        <w:tc>
          <w:tcPr>
            <w:tcW w:w="1530" w:type="dxa"/>
            <w:noWrap/>
          </w:tcPr>
          <w:p w14:paraId="67DBC772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7E601EA6" w14:textId="77777777" w:rsidTr="00270DE7">
        <w:trPr>
          <w:trHeight w:val="600"/>
        </w:trPr>
        <w:tc>
          <w:tcPr>
            <w:tcW w:w="1278" w:type="dxa"/>
            <w:gridSpan w:val="2"/>
            <w:noWrap/>
          </w:tcPr>
          <w:p w14:paraId="2FB0A158" w14:textId="77777777" w:rsidR="00BF12D8" w:rsidRPr="00D43981" w:rsidRDefault="00BF12D8">
            <w:r w:rsidRPr="00D43981">
              <w:t>R3.2.1.1</w:t>
            </w:r>
          </w:p>
        </w:tc>
        <w:tc>
          <w:tcPr>
            <w:tcW w:w="3960" w:type="dxa"/>
          </w:tcPr>
          <w:p w14:paraId="262A71FB" w14:textId="77777777" w:rsidR="00BF12D8" w:rsidRPr="00D43981" w:rsidRDefault="00BF12D8">
            <w:r w:rsidRPr="00D43981">
              <w:t>The system shall create a page using the PayPal button</w:t>
            </w:r>
          </w:p>
        </w:tc>
        <w:tc>
          <w:tcPr>
            <w:tcW w:w="1016" w:type="dxa"/>
            <w:noWrap/>
          </w:tcPr>
          <w:p w14:paraId="456368D3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11B93ACD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0A117D47" w14:textId="77777777" w:rsidR="00BF12D8" w:rsidRPr="00D43981" w:rsidRDefault="00BF12D8">
            <w:r w:rsidRPr="00D43981">
              <w:t>Medium</w:t>
            </w:r>
          </w:p>
        </w:tc>
        <w:tc>
          <w:tcPr>
            <w:tcW w:w="1530" w:type="dxa"/>
            <w:noWrap/>
          </w:tcPr>
          <w:p w14:paraId="5BFFC61D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7BCE2EF4" w14:textId="77777777" w:rsidTr="00270DE7">
        <w:trPr>
          <w:trHeight w:val="161"/>
        </w:trPr>
        <w:tc>
          <w:tcPr>
            <w:tcW w:w="1278" w:type="dxa"/>
            <w:gridSpan w:val="2"/>
            <w:noWrap/>
          </w:tcPr>
          <w:p w14:paraId="4884B785" w14:textId="77777777" w:rsidR="00BF12D8" w:rsidRPr="00D43981" w:rsidRDefault="00BF12D8"/>
        </w:tc>
        <w:tc>
          <w:tcPr>
            <w:tcW w:w="3960" w:type="dxa"/>
          </w:tcPr>
          <w:p w14:paraId="268154D7" w14:textId="77777777" w:rsidR="00BF12D8" w:rsidRPr="00D43981" w:rsidRDefault="00BF12D8"/>
        </w:tc>
        <w:tc>
          <w:tcPr>
            <w:tcW w:w="1016" w:type="dxa"/>
            <w:noWrap/>
          </w:tcPr>
          <w:p w14:paraId="4AA088AF" w14:textId="77777777" w:rsidR="00BF12D8" w:rsidRPr="00D43981" w:rsidRDefault="00BF12D8"/>
        </w:tc>
        <w:tc>
          <w:tcPr>
            <w:tcW w:w="894" w:type="dxa"/>
            <w:noWrap/>
          </w:tcPr>
          <w:p w14:paraId="0BA86D7B" w14:textId="77777777" w:rsidR="00BF12D8" w:rsidRPr="00D43981" w:rsidRDefault="00BF12D8"/>
        </w:tc>
        <w:tc>
          <w:tcPr>
            <w:tcW w:w="880" w:type="dxa"/>
            <w:noWrap/>
          </w:tcPr>
          <w:p w14:paraId="577CBB3C" w14:textId="77777777" w:rsidR="00BF12D8" w:rsidRPr="00D43981" w:rsidRDefault="00BF12D8"/>
        </w:tc>
        <w:tc>
          <w:tcPr>
            <w:tcW w:w="1530" w:type="dxa"/>
            <w:noWrap/>
          </w:tcPr>
          <w:p w14:paraId="6727C56F" w14:textId="77777777" w:rsidR="00BF12D8" w:rsidRPr="00D43981" w:rsidRDefault="00BF12D8"/>
        </w:tc>
      </w:tr>
      <w:tr w:rsidR="00AC3213" w:rsidRPr="00D43981" w14:paraId="6BEB1F26" w14:textId="77777777" w:rsidTr="00270DE7">
        <w:trPr>
          <w:trHeight w:val="300"/>
        </w:trPr>
        <w:tc>
          <w:tcPr>
            <w:tcW w:w="1278" w:type="dxa"/>
            <w:gridSpan w:val="2"/>
            <w:noWrap/>
          </w:tcPr>
          <w:p w14:paraId="2FEC3B9B" w14:textId="77777777" w:rsidR="00BF12D8" w:rsidRPr="00D43981" w:rsidRDefault="00BF12D8">
            <w:r w:rsidRPr="00D43981">
              <w:t>R4</w:t>
            </w:r>
          </w:p>
        </w:tc>
        <w:tc>
          <w:tcPr>
            <w:tcW w:w="3960" w:type="dxa"/>
          </w:tcPr>
          <w:p w14:paraId="14B7719E" w14:textId="77777777" w:rsidR="00BF12D8" w:rsidRPr="00D43981" w:rsidRDefault="00BF12D8">
            <w:r w:rsidRPr="00D43981">
              <w:t>View items</w:t>
            </w:r>
          </w:p>
        </w:tc>
        <w:tc>
          <w:tcPr>
            <w:tcW w:w="1016" w:type="dxa"/>
            <w:noWrap/>
          </w:tcPr>
          <w:p w14:paraId="5C8E78BD" w14:textId="77777777" w:rsidR="00BF12D8" w:rsidRPr="00D43981" w:rsidRDefault="00BF12D8"/>
        </w:tc>
        <w:tc>
          <w:tcPr>
            <w:tcW w:w="894" w:type="dxa"/>
            <w:noWrap/>
          </w:tcPr>
          <w:p w14:paraId="60BAC94B" w14:textId="77777777" w:rsidR="00BF12D8" w:rsidRPr="00D43981" w:rsidRDefault="00BF12D8"/>
        </w:tc>
        <w:tc>
          <w:tcPr>
            <w:tcW w:w="880" w:type="dxa"/>
            <w:noWrap/>
          </w:tcPr>
          <w:p w14:paraId="78C92BE4" w14:textId="77777777" w:rsidR="00BF12D8" w:rsidRPr="00D43981" w:rsidRDefault="00BF12D8"/>
        </w:tc>
        <w:tc>
          <w:tcPr>
            <w:tcW w:w="1530" w:type="dxa"/>
            <w:noWrap/>
          </w:tcPr>
          <w:p w14:paraId="58A5CE60" w14:textId="77777777" w:rsidR="00BF12D8" w:rsidRPr="00D43981" w:rsidRDefault="00BF12D8"/>
        </w:tc>
      </w:tr>
      <w:tr w:rsidR="00AC3213" w:rsidRPr="00D43981" w14:paraId="15A950A8" w14:textId="77777777" w:rsidTr="00270DE7">
        <w:trPr>
          <w:trHeight w:val="773"/>
        </w:trPr>
        <w:tc>
          <w:tcPr>
            <w:tcW w:w="1278" w:type="dxa"/>
            <w:gridSpan w:val="2"/>
            <w:noWrap/>
          </w:tcPr>
          <w:p w14:paraId="3616F2AF" w14:textId="77777777" w:rsidR="00BF12D8" w:rsidRPr="00D43981" w:rsidRDefault="00BF12D8">
            <w:r w:rsidRPr="00D43981">
              <w:t>R4.1</w:t>
            </w:r>
          </w:p>
        </w:tc>
        <w:tc>
          <w:tcPr>
            <w:tcW w:w="3960" w:type="dxa"/>
          </w:tcPr>
          <w:p w14:paraId="29690369" w14:textId="77777777" w:rsidR="00BF12D8" w:rsidRPr="00D43981" w:rsidRDefault="00BF12D8">
            <w:r w:rsidRPr="00D43981">
              <w:t>The system shall allow merchants to view details about items that they have previously added</w:t>
            </w:r>
          </w:p>
        </w:tc>
        <w:tc>
          <w:tcPr>
            <w:tcW w:w="1016" w:type="dxa"/>
            <w:noWrap/>
          </w:tcPr>
          <w:p w14:paraId="3CB492D6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7671DE5A" w14:textId="77777777" w:rsidR="00BF12D8" w:rsidRPr="00D43981" w:rsidRDefault="00BF12D8">
            <w:r w:rsidRPr="00D43981">
              <w:t>Medium</w:t>
            </w:r>
          </w:p>
        </w:tc>
        <w:tc>
          <w:tcPr>
            <w:tcW w:w="880" w:type="dxa"/>
            <w:noWrap/>
          </w:tcPr>
          <w:p w14:paraId="096C0EE5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118425C2" w14:textId="77777777" w:rsidR="00BF12D8" w:rsidRPr="00D43981" w:rsidRDefault="00BF12D8">
            <w:r w:rsidRPr="00D43981">
              <w:t>Low</w:t>
            </w:r>
          </w:p>
        </w:tc>
      </w:tr>
      <w:tr w:rsidR="00AC3213" w:rsidRPr="00D43981" w14:paraId="78CA8BFD" w14:textId="77777777" w:rsidTr="00270DE7">
        <w:trPr>
          <w:trHeight w:val="89"/>
        </w:trPr>
        <w:tc>
          <w:tcPr>
            <w:tcW w:w="1278" w:type="dxa"/>
            <w:gridSpan w:val="2"/>
            <w:noWrap/>
          </w:tcPr>
          <w:p w14:paraId="1B87F3F5" w14:textId="77777777" w:rsidR="00BF12D8" w:rsidRPr="00D43981" w:rsidRDefault="00BF12D8"/>
        </w:tc>
        <w:tc>
          <w:tcPr>
            <w:tcW w:w="3960" w:type="dxa"/>
          </w:tcPr>
          <w:p w14:paraId="49A6B6F3" w14:textId="77777777" w:rsidR="00BF12D8" w:rsidRPr="00D43981" w:rsidRDefault="00BF12D8"/>
        </w:tc>
        <w:tc>
          <w:tcPr>
            <w:tcW w:w="1016" w:type="dxa"/>
            <w:noWrap/>
          </w:tcPr>
          <w:p w14:paraId="1BC563EB" w14:textId="77777777" w:rsidR="00BF12D8" w:rsidRPr="00D43981" w:rsidRDefault="00BF12D8"/>
        </w:tc>
        <w:tc>
          <w:tcPr>
            <w:tcW w:w="894" w:type="dxa"/>
            <w:noWrap/>
          </w:tcPr>
          <w:p w14:paraId="7E96E777" w14:textId="77777777" w:rsidR="00BF12D8" w:rsidRPr="00D43981" w:rsidRDefault="00BF12D8"/>
        </w:tc>
        <w:tc>
          <w:tcPr>
            <w:tcW w:w="880" w:type="dxa"/>
            <w:noWrap/>
          </w:tcPr>
          <w:p w14:paraId="7E3AA9CD" w14:textId="77777777" w:rsidR="00BF12D8" w:rsidRPr="00D43981" w:rsidRDefault="00BF12D8"/>
        </w:tc>
        <w:tc>
          <w:tcPr>
            <w:tcW w:w="1530" w:type="dxa"/>
            <w:noWrap/>
          </w:tcPr>
          <w:p w14:paraId="2B911B21" w14:textId="77777777" w:rsidR="00BF12D8" w:rsidRPr="00D43981" w:rsidRDefault="00BF12D8"/>
        </w:tc>
      </w:tr>
      <w:tr w:rsidR="00AC3213" w:rsidRPr="00D43981" w14:paraId="067CF7EB" w14:textId="77777777" w:rsidTr="00270DE7">
        <w:trPr>
          <w:trHeight w:val="300"/>
        </w:trPr>
        <w:tc>
          <w:tcPr>
            <w:tcW w:w="1278" w:type="dxa"/>
            <w:gridSpan w:val="2"/>
            <w:noWrap/>
          </w:tcPr>
          <w:p w14:paraId="0D69624C" w14:textId="77777777" w:rsidR="00BF12D8" w:rsidRPr="00D43981" w:rsidRDefault="00BF12D8">
            <w:r w:rsidRPr="00D43981">
              <w:t>R5</w:t>
            </w:r>
          </w:p>
        </w:tc>
        <w:tc>
          <w:tcPr>
            <w:tcW w:w="3960" w:type="dxa"/>
          </w:tcPr>
          <w:p w14:paraId="1EECBAFA" w14:textId="77777777" w:rsidR="00BF12D8" w:rsidRPr="00D43981" w:rsidRDefault="00BF12D8">
            <w:r w:rsidRPr="00D43981">
              <w:t>Edit item</w:t>
            </w:r>
          </w:p>
        </w:tc>
        <w:tc>
          <w:tcPr>
            <w:tcW w:w="1016" w:type="dxa"/>
            <w:noWrap/>
          </w:tcPr>
          <w:p w14:paraId="7ACDD997" w14:textId="77777777" w:rsidR="00BF12D8" w:rsidRPr="00D43981" w:rsidRDefault="00BF12D8"/>
        </w:tc>
        <w:tc>
          <w:tcPr>
            <w:tcW w:w="894" w:type="dxa"/>
            <w:noWrap/>
          </w:tcPr>
          <w:p w14:paraId="46216EB7" w14:textId="77777777" w:rsidR="00BF12D8" w:rsidRPr="00D43981" w:rsidRDefault="00BF12D8"/>
        </w:tc>
        <w:tc>
          <w:tcPr>
            <w:tcW w:w="880" w:type="dxa"/>
            <w:noWrap/>
          </w:tcPr>
          <w:p w14:paraId="0BA13BE0" w14:textId="77777777" w:rsidR="00BF12D8" w:rsidRPr="00D43981" w:rsidRDefault="00BF12D8"/>
        </w:tc>
        <w:tc>
          <w:tcPr>
            <w:tcW w:w="1530" w:type="dxa"/>
            <w:noWrap/>
          </w:tcPr>
          <w:p w14:paraId="4382A83D" w14:textId="77777777" w:rsidR="00BF12D8" w:rsidRPr="00D43981" w:rsidRDefault="00BF12D8"/>
        </w:tc>
      </w:tr>
      <w:tr w:rsidR="00AC3213" w:rsidRPr="00D43981" w14:paraId="4C0CDC1C" w14:textId="77777777" w:rsidTr="00270DE7">
        <w:trPr>
          <w:trHeight w:val="602"/>
        </w:trPr>
        <w:tc>
          <w:tcPr>
            <w:tcW w:w="1278" w:type="dxa"/>
            <w:gridSpan w:val="2"/>
            <w:noWrap/>
          </w:tcPr>
          <w:p w14:paraId="033F97FD" w14:textId="77777777" w:rsidR="00BF12D8" w:rsidRPr="00D43981" w:rsidRDefault="00BF12D8">
            <w:r w:rsidRPr="00D43981">
              <w:t>R5.1</w:t>
            </w:r>
          </w:p>
        </w:tc>
        <w:tc>
          <w:tcPr>
            <w:tcW w:w="3960" w:type="dxa"/>
          </w:tcPr>
          <w:p w14:paraId="39B67F6E" w14:textId="77777777" w:rsidR="00BF12D8" w:rsidRPr="00D43981" w:rsidRDefault="00BF12D8">
            <w:r w:rsidRPr="00D43981">
              <w:t>The system shall allow merchants to edit item details that they have previously added</w:t>
            </w:r>
          </w:p>
        </w:tc>
        <w:tc>
          <w:tcPr>
            <w:tcW w:w="1016" w:type="dxa"/>
            <w:noWrap/>
          </w:tcPr>
          <w:p w14:paraId="2943737C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1BB22255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1BDBD8E5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5C1C7DA4" w14:textId="77777777" w:rsidR="00BF12D8" w:rsidRPr="00D43981" w:rsidRDefault="00BF12D8">
            <w:r w:rsidRPr="00D43981">
              <w:t>Low</w:t>
            </w:r>
          </w:p>
        </w:tc>
      </w:tr>
      <w:tr w:rsidR="00AC3213" w:rsidRPr="00D43981" w14:paraId="2E501F57" w14:textId="77777777" w:rsidTr="00270DE7">
        <w:trPr>
          <w:trHeight w:val="530"/>
        </w:trPr>
        <w:tc>
          <w:tcPr>
            <w:tcW w:w="1278" w:type="dxa"/>
            <w:gridSpan w:val="2"/>
            <w:noWrap/>
          </w:tcPr>
          <w:p w14:paraId="24650EB7" w14:textId="77777777" w:rsidR="00BF12D8" w:rsidRPr="00D43981" w:rsidRDefault="00BF12D8">
            <w:r w:rsidRPr="00D43981">
              <w:t>R5.1.1</w:t>
            </w:r>
          </w:p>
        </w:tc>
        <w:tc>
          <w:tcPr>
            <w:tcW w:w="3960" w:type="dxa"/>
          </w:tcPr>
          <w:p w14:paraId="53F25593" w14:textId="77777777" w:rsidR="00BF12D8" w:rsidRPr="00D43981" w:rsidRDefault="00BF12D8">
            <w:r w:rsidRPr="00D43981">
              <w:t>The system shall update the item details in the local database</w:t>
            </w:r>
          </w:p>
        </w:tc>
        <w:tc>
          <w:tcPr>
            <w:tcW w:w="1016" w:type="dxa"/>
            <w:noWrap/>
          </w:tcPr>
          <w:p w14:paraId="12C9D31A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63B45918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18CAE6F5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3B0AF46F" w14:textId="77777777" w:rsidR="00BF12D8" w:rsidRPr="00D43981" w:rsidRDefault="00BF12D8">
            <w:r w:rsidRPr="00D43981">
              <w:t>Low</w:t>
            </w:r>
          </w:p>
        </w:tc>
      </w:tr>
      <w:tr w:rsidR="00AC3213" w:rsidRPr="00D43981" w14:paraId="790FA8F9" w14:textId="77777777" w:rsidTr="00270DE7">
        <w:trPr>
          <w:trHeight w:val="350"/>
        </w:trPr>
        <w:tc>
          <w:tcPr>
            <w:tcW w:w="1278" w:type="dxa"/>
            <w:gridSpan w:val="2"/>
            <w:noWrap/>
          </w:tcPr>
          <w:p w14:paraId="52CF1E5A" w14:textId="77777777" w:rsidR="00BF12D8" w:rsidRPr="00D43981" w:rsidRDefault="00BF12D8"/>
        </w:tc>
        <w:tc>
          <w:tcPr>
            <w:tcW w:w="3960" w:type="dxa"/>
          </w:tcPr>
          <w:p w14:paraId="6ECC430D" w14:textId="77777777" w:rsidR="00BF12D8" w:rsidRPr="00D43981" w:rsidRDefault="00BF12D8"/>
        </w:tc>
        <w:tc>
          <w:tcPr>
            <w:tcW w:w="1016" w:type="dxa"/>
            <w:noWrap/>
          </w:tcPr>
          <w:p w14:paraId="2D353A31" w14:textId="77777777" w:rsidR="00BF12D8" w:rsidRPr="00D43981" w:rsidRDefault="00BF12D8"/>
        </w:tc>
        <w:tc>
          <w:tcPr>
            <w:tcW w:w="894" w:type="dxa"/>
            <w:noWrap/>
          </w:tcPr>
          <w:p w14:paraId="6E063600" w14:textId="77777777" w:rsidR="00BF12D8" w:rsidRPr="00D43981" w:rsidRDefault="00BF12D8"/>
        </w:tc>
        <w:tc>
          <w:tcPr>
            <w:tcW w:w="880" w:type="dxa"/>
            <w:noWrap/>
          </w:tcPr>
          <w:p w14:paraId="7F5293C9" w14:textId="77777777" w:rsidR="00BF12D8" w:rsidRPr="00D43981" w:rsidRDefault="00BF12D8"/>
        </w:tc>
        <w:tc>
          <w:tcPr>
            <w:tcW w:w="1530" w:type="dxa"/>
            <w:noWrap/>
          </w:tcPr>
          <w:p w14:paraId="1DFC748B" w14:textId="77777777" w:rsidR="00BF12D8" w:rsidRPr="00D43981" w:rsidRDefault="00BF12D8"/>
        </w:tc>
      </w:tr>
      <w:tr w:rsidR="00AC3213" w:rsidRPr="00D43981" w14:paraId="5224A0B8" w14:textId="77777777" w:rsidTr="00270DE7">
        <w:trPr>
          <w:trHeight w:val="300"/>
        </w:trPr>
        <w:tc>
          <w:tcPr>
            <w:tcW w:w="1278" w:type="dxa"/>
            <w:gridSpan w:val="2"/>
            <w:noWrap/>
          </w:tcPr>
          <w:p w14:paraId="68D2464D" w14:textId="77777777" w:rsidR="00BF12D8" w:rsidRPr="00D43981" w:rsidRDefault="00BF12D8">
            <w:r w:rsidRPr="00D43981">
              <w:lastRenderedPageBreak/>
              <w:t>R6</w:t>
            </w:r>
          </w:p>
        </w:tc>
        <w:tc>
          <w:tcPr>
            <w:tcW w:w="3960" w:type="dxa"/>
          </w:tcPr>
          <w:p w14:paraId="65DFDCE6" w14:textId="77777777" w:rsidR="00BF12D8" w:rsidRPr="00D43981" w:rsidRDefault="00BF12D8">
            <w:r w:rsidRPr="00D43981">
              <w:t>Delete item</w:t>
            </w:r>
          </w:p>
        </w:tc>
        <w:tc>
          <w:tcPr>
            <w:tcW w:w="1016" w:type="dxa"/>
            <w:noWrap/>
          </w:tcPr>
          <w:p w14:paraId="582A5718" w14:textId="77777777" w:rsidR="00BF12D8" w:rsidRPr="00D43981" w:rsidRDefault="00BF12D8"/>
        </w:tc>
        <w:tc>
          <w:tcPr>
            <w:tcW w:w="894" w:type="dxa"/>
            <w:noWrap/>
          </w:tcPr>
          <w:p w14:paraId="6B5C1101" w14:textId="77777777" w:rsidR="00BF12D8" w:rsidRPr="00D43981" w:rsidRDefault="00BF12D8"/>
        </w:tc>
        <w:tc>
          <w:tcPr>
            <w:tcW w:w="880" w:type="dxa"/>
            <w:noWrap/>
          </w:tcPr>
          <w:p w14:paraId="460532AC" w14:textId="77777777" w:rsidR="00BF12D8" w:rsidRPr="00D43981" w:rsidRDefault="00BF12D8"/>
        </w:tc>
        <w:tc>
          <w:tcPr>
            <w:tcW w:w="1530" w:type="dxa"/>
            <w:noWrap/>
          </w:tcPr>
          <w:p w14:paraId="5075CC1F" w14:textId="77777777" w:rsidR="00BF12D8" w:rsidRPr="00D43981" w:rsidRDefault="00BF12D8"/>
        </w:tc>
      </w:tr>
      <w:tr w:rsidR="00AC3213" w:rsidRPr="00D43981" w14:paraId="176595C6" w14:textId="77777777" w:rsidTr="00270DE7">
        <w:trPr>
          <w:trHeight w:val="593"/>
        </w:trPr>
        <w:tc>
          <w:tcPr>
            <w:tcW w:w="1278" w:type="dxa"/>
            <w:gridSpan w:val="2"/>
            <w:noWrap/>
          </w:tcPr>
          <w:p w14:paraId="62369C6A" w14:textId="77777777" w:rsidR="00BF12D8" w:rsidRPr="00D43981" w:rsidRDefault="00BF12D8">
            <w:r w:rsidRPr="00D43981">
              <w:t>R6.1</w:t>
            </w:r>
          </w:p>
        </w:tc>
        <w:tc>
          <w:tcPr>
            <w:tcW w:w="3960" w:type="dxa"/>
          </w:tcPr>
          <w:p w14:paraId="641B8C16" w14:textId="77777777" w:rsidR="00BF12D8" w:rsidRPr="00D43981" w:rsidRDefault="00BF12D8">
            <w:r w:rsidRPr="00D43981">
              <w:t>The system shall allow merchants to delete item details that have previously added</w:t>
            </w:r>
          </w:p>
        </w:tc>
        <w:tc>
          <w:tcPr>
            <w:tcW w:w="1016" w:type="dxa"/>
            <w:noWrap/>
          </w:tcPr>
          <w:p w14:paraId="0FDA1252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3BFD7D9A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06C83E10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4B01995E" w14:textId="77777777" w:rsidR="00BF12D8" w:rsidRPr="00D43981" w:rsidRDefault="00BF12D8">
            <w:r w:rsidRPr="00D43981">
              <w:t>Low</w:t>
            </w:r>
          </w:p>
        </w:tc>
      </w:tr>
      <w:tr w:rsidR="00AC3213" w:rsidRPr="00D43981" w14:paraId="38CBE1D4" w14:textId="77777777" w:rsidTr="00270DE7">
        <w:trPr>
          <w:trHeight w:val="611"/>
        </w:trPr>
        <w:tc>
          <w:tcPr>
            <w:tcW w:w="1278" w:type="dxa"/>
            <w:gridSpan w:val="2"/>
            <w:noWrap/>
          </w:tcPr>
          <w:p w14:paraId="2F2F929D" w14:textId="77777777" w:rsidR="00BF12D8" w:rsidRPr="00D43981" w:rsidRDefault="00BF12D8">
            <w:r w:rsidRPr="00D43981">
              <w:t>R6.1.1</w:t>
            </w:r>
          </w:p>
        </w:tc>
        <w:tc>
          <w:tcPr>
            <w:tcW w:w="3960" w:type="dxa"/>
          </w:tcPr>
          <w:p w14:paraId="4F186807" w14:textId="77777777" w:rsidR="00BF12D8" w:rsidRPr="00D43981" w:rsidRDefault="00BF12D8">
            <w:r w:rsidRPr="00D43981">
              <w:t>The system shall delete the item details in the local database</w:t>
            </w:r>
          </w:p>
        </w:tc>
        <w:tc>
          <w:tcPr>
            <w:tcW w:w="1016" w:type="dxa"/>
            <w:noWrap/>
          </w:tcPr>
          <w:p w14:paraId="765BA9F5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35941EE8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0E726A59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5666976C" w14:textId="77777777" w:rsidR="00BF12D8" w:rsidRPr="00D43981" w:rsidRDefault="00BF12D8">
            <w:r w:rsidRPr="00D43981">
              <w:t>Low</w:t>
            </w:r>
          </w:p>
        </w:tc>
      </w:tr>
      <w:tr w:rsidR="00AC3213" w:rsidRPr="00D43981" w14:paraId="281AC858" w14:textId="77777777" w:rsidTr="00270DE7">
        <w:trPr>
          <w:trHeight w:val="89"/>
        </w:trPr>
        <w:tc>
          <w:tcPr>
            <w:tcW w:w="1278" w:type="dxa"/>
            <w:gridSpan w:val="2"/>
            <w:noWrap/>
          </w:tcPr>
          <w:p w14:paraId="00A34275" w14:textId="77777777" w:rsidR="00BF12D8" w:rsidRPr="00D43981" w:rsidRDefault="00BF12D8"/>
        </w:tc>
        <w:tc>
          <w:tcPr>
            <w:tcW w:w="3960" w:type="dxa"/>
          </w:tcPr>
          <w:p w14:paraId="12393E13" w14:textId="77777777" w:rsidR="00BF12D8" w:rsidRPr="00D43981" w:rsidRDefault="00BF12D8"/>
        </w:tc>
        <w:tc>
          <w:tcPr>
            <w:tcW w:w="1016" w:type="dxa"/>
            <w:noWrap/>
          </w:tcPr>
          <w:p w14:paraId="390F21E4" w14:textId="77777777" w:rsidR="00BF12D8" w:rsidRPr="00D43981" w:rsidRDefault="00BF12D8"/>
        </w:tc>
        <w:tc>
          <w:tcPr>
            <w:tcW w:w="894" w:type="dxa"/>
            <w:noWrap/>
          </w:tcPr>
          <w:p w14:paraId="1493F5A5" w14:textId="77777777" w:rsidR="00BF12D8" w:rsidRPr="00D43981" w:rsidRDefault="00BF12D8"/>
        </w:tc>
        <w:tc>
          <w:tcPr>
            <w:tcW w:w="880" w:type="dxa"/>
            <w:noWrap/>
          </w:tcPr>
          <w:p w14:paraId="0B437397" w14:textId="77777777" w:rsidR="00BF12D8" w:rsidRPr="00D43981" w:rsidRDefault="00BF12D8"/>
        </w:tc>
        <w:tc>
          <w:tcPr>
            <w:tcW w:w="1530" w:type="dxa"/>
            <w:noWrap/>
          </w:tcPr>
          <w:p w14:paraId="35B6279F" w14:textId="77777777" w:rsidR="00BF12D8" w:rsidRPr="00D43981" w:rsidRDefault="00BF12D8"/>
        </w:tc>
      </w:tr>
      <w:tr w:rsidR="00AC3213" w:rsidRPr="00D43981" w14:paraId="51DA6DC4" w14:textId="77777777" w:rsidTr="00270DE7">
        <w:trPr>
          <w:trHeight w:val="300"/>
        </w:trPr>
        <w:tc>
          <w:tcPr>
            <w:tcW w:w="5238" w:type="dxa"/>
            <w:gridSpan w:val="3"/>
            <w:noWrap/>
          </w:tcPr>
          <w:p w14:paraId="268499AF" w14:textId="77777777" w:rsidR="00BF12D8" w:rsidRPr="0089665B" w:rsidRDefault="00BF12D8">
            <w:pPr>
              <w:rPr>
                <w:b/>
                <w:bCs/>
              </w:rPr>
            </w:pPr>
            <w:r w:rsidRPr="0089665B">
              <w:rPr>
                <w:b/>
                <w:bCs/>
              </w:rPr>
              <w:t>E-COMMERCE APPLICATION:</w:t>
            </w:r>
          </w:p>
        </w:tc>
        <w:tc>
          <w:tcPr>
            <w:tcW w:w="1016" w:type="dxa"/>
            <w:noWrap/>
          </w:tcPr>
          <w:p w14:paraId="48088D84" w14:textId="77777777" w:rsidR="00BF12D8" w:rsidRPr="00D43981" w:rsidRDefault="00BF12D8"/>
        </w:tc>
        <w:tc>
          <w:tcPr>
            <w:tcW w:w="894" w:type="dxa"/>
            <w:noWrap/>
          </w:tcPr>
          <w:p w14:paraId="0B29CA9C" w14:textId="77777777" w:rsidR="00BF12D8" w:rsidRPr="00D43981" w:rsidRDefault="00BF12D8"/>
        </w:tc>
        <w:tc>
          <w:tcPr>
            <w:tcW w:w="880" w:type="dxa"/>
            <w:noWrap/>
          </w:tcPr>
          <w:p w14:paraId="5D4E8B5A" w14:textId="77777777" w:rsidR="00BF12D8" w:rsidRPr="00D43981" w:rsidRDefault="00BF12D8"/>
        </w:tc>
        <w:tc>
          <w:tcPr>
            <w:tcW w:w="1530" w:type="dxa"/>
            <w:noWrap/>
          </w:tcPr>
          <w:p w14:paraId="2944DCE1" w14:textId="77777777" w:rsidR="00BF12D8" w:rsidRPr="00D43981" w:rsidRDefault="00BF12D8"/>
        </w:tc>
      </w:tr>
      <w:tr w:rsidR="00AC3213" w:rsidRPr="00D43981" w14:paraId="1DB19FC6" w14:textId="77777777" w:rsidTr="00270DE7">
        <w:trPr>
          <w:trHeight w:val="300"/>
        </w:trPr>
        <w:tc>
          <w:tcPr>
            <w:tcW w:w="1188" w:type="dxa"/>
            <w:noWrap/>
          </w:tcPr>
          <w:p w14:paraId="43B1E3BA" w14:textId="77777777" w:rsidR="00BF12D8" w:rsidRPr="00D43981" w:rsidRDefault="00BF12D8">
            <w:r w:rsidRPr="00D43981">
              <w:t>R1</w:t>
            </w:r>
          </w:p>
        </w:tc>
        <w:tc>
          <w:tcPr>
            <w:tcW w:w="4050" w:type="dxa"/>
            <w:gridSpan w:val="2"/>
          </w:tcPr>
          <w:p w14:paraId="1A7A2326" w14:textId="77777777" w:rsidR="00BF12D8" w:rsidRPr="00D43981" w:rsidRDefault="00BF12D8">
            <w:r w:rsidRPr="00D43981">
              <w:t>Login authentication</w:t>
            </w:r>
          </w:p>
        </w:tc>
        <w:tc>
          <w:tcPr>
            <w:tcW w:w="1016" w:type="dxa"/>
            <w:noWrap/>
          </w:tcPr>
          <w:p w14:paraId="5AA334B5" w14:textId="77777777" w:rsidR="00BF12D8" w:rsidRPr="00D43981" w:rsidRDefault="00BF12D8"/>
        </w:tc>
        <w:tc>
          <w:tcPr>
            <w:tcW w:w="894" w:type="dxa"/>
            <w:noWrap/>
          </w:tcPr>
          <w:p w14:paraId="4229DDAB" w14:textId="77777777" w:rsidR="00BF12D8" w:rsidRPr="00D43981" w:rsidRDefault="00BF12D8"/>
        </w:tc>
        <w:tc>
          <w:tcPr>
            <w:tcW w:w="880" w:type="dxa"/>
            <w:noWrap/>
          </w:tcPr>
          <w:p w14:paraId="5B29C1C3" w14:textId="77777777" w:rsidR="00BF12D8" w:rsidRPr="00D43981" w:rsidRDefault="00BF12D8"/>
        </w:tc>
        <w:tc>
          <w:tcPr>
            <w:tcW w:w="1530" w:type="dxa"/>
            <w:noWrap/>
          </w:tcPr>
          <w:p w14:paraId="6BFB2B1B" w14:textId="77777777" w:rsidR="00BF12D8" w:rsidRPr="00D43981" w:rsidRDefault="00BF12D8"/>
        </w:tc>
      </w:tr>
      <w:tr w:rsidR="00AC3213" w:rsidRPr="00D43981" w14:paraId="19AE8F58" w14:textId="77777777" w:rsidTr="00270DE7">
        <w:trPr>
          <w:trHeight w:val="1124"/>
        </w:trPr>
        <w:tc>
          <w:tcPr>
            <w:tcW w:w="1188" w:type="dxa"/>
            <w:noWrap/>
          </w:tcPr>
          <w:p w14:paraId="424B373C" w14:textId="77777777" w:rsidR="00BF12D8" w:rsidRPr="00D43981" w:rsidRDefault="00BF12D8">
            <w:r w:rsidRPr="00D43981">
              <w:t>R1.1</w:t>
            </w:r>
          </w:p>
        </w:tc>
        <w:tc>
          <w:tcPr>
            <w:tcW w:w="4050" w:type="dxa"/>
            <w:gridSpan w:val="2"/>
          </w:tcPr>
          <w:p w14:paraId="5A92DD80" w14:textId="77777777" w:rsidR="00BF12D8" w:rsidRPr="00D43981" w:rsidRDefault="00BF12D8">
            <w:r w:rsidRPr="00D43981">
              <w:t>The system shall require that merchants enter login details including username and password to become authenticated which will allow access into the system</w:t>
            </w:r>
          </w:p>
        </w:tc>
        <w:tc>
          <w:tcPr>
            <w:tcW w:w="1016" w:type="dxa"/>
            <w:noWrap/>
          </w:tcPr>
          <w:p w14:paraId="4F485622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251D4001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6E2D1E2F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53EBD747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3DC4EE3B" w14:textId="77777777" w:rsidTr="00270DE7">
        <w:trPr>
          <w:trHeight w:val="791"/>
        </w:trPr>
        <w:tc>
          <w:tcPr>
            <w:tcW w:w="1188" w:type="dxa"/>
            <w:noWrap/>
          </w:tcPr>
          <w:p w14:paraId="58BDE08F" w14:textId="77777777" w:rsidR="00BF12D8" w:rsidRPr="00D43981" w:rsidRDefault="00BF12D8">
            <w:r w:rsidRPr="00D43981">
              <w:t>R1.1.1</w:t>
            </w:r>
          </w:p>
        </w:tc>
        <w:tc>
          <w:tcPr>
            <w:tcW w:w="4050" w:type="dxa"/>
            <w:gridSpan w:val="2"/>
          </w:tcPr>
          <w:p w14:paraId="075CB3A1" w14:textId="77777777" w:rsidR="00BF12D8" w:rsidRPr="00D43981" w:rsidRDefault="00BF12D8">
            <w:r w:rsidRPr="00D43981">
              <w:t>If the merchant enters incorrect login details then an error message will be displayed on the login page</w:t>
            </w:r>
          </w:p>
        </w:tc>
        <w:tc>
          <w:tcPr>
            <w:tcW w:w="1016" w:type="dxa"/>
            <w:noWrap/>
          </w:tcPr>
          <w:p w14:paraId="0A63EDA0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369FC733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2AA9D296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50007CEA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28BD95EC" w14:textId="77777777" w:rsidTr="00270DE7">
        <w:trPr>
          <w:trHeight w:val="719"/>
        </w:trPr>
        <w:tc>
          <w:tcPr>
            <w:tcW w:w="1188" w:type="dxa"/>
            <w:noWrap/>
          </w:tcPr>
          <w:p w14:paraId="46F42360" w14:textId="77777777" w:rsidR="00BF12D8" w:rsidRPr="00D43981" w:rsidRDefault="00BF12D8">
            <w:r w:rsidRPr="00D43981">
              <w:t>R1.1.2</w:t>
            </w:r>
          </w:p>
        </w:tc>
        <w:tc>
          <w:tcPr>
            <w:tcW w:w="4050" w:type="dxa"/>
            <w:gridSpan w:val="2"/>
          </w:tcPr>
          <w:p w14:paraId="1EFE00D4" w14:textId="77777777" w:rsidR="00BF12D8" w:rsidRPr="00D43981" w:rsidRDefault="00BF12D8">
            <w:r w:rsidRPr="00D43981">
              <w:t>If the merchant enters correct login details they will be directed to the Add/Manage items page</w:t>
            </w:r>
          </w:p>
        </w:tc>
        <w:tc>
          <w:tcPr>
            <w:tcW w:w="1016" w:type="dxa"/>
            <w:noWrap/>
          </w:tcPr>
          <w:p w14:paraId="11728E86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72D2656C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0C89C9A9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1D0A21C0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16DD80A4" w14:textId="77777777" w:rsidTr="00270DE7">
        <w:trPr>
          <w:trHeight w:val="170"/>
        </w:trPr>
        <w:tc>
          <w:tcPr>
            <w:tcW w:w="1188" w:type="dxa"/>
            <w:noWrap/>
          </w:tcPr>
          <w:p w14:paraId="0C2D4A0A" w14:textId="77777777" w:rsidR="00BF12D8" w:rsidRPr="00D43981" w:rsidRDefault="00BF12D8"/>
        </w:tc>
        <w:tc>
          <w:tcPr>
            <w:tcW w:w="4050" w:type="dxa"/>
            <w:gridSpan w:val="2"/>
          </w:tcPr>
          <w:p w14:paraId="407E2A2A" w14:textId="77777777" w:rsidR="00BF12D8" w:rsidRPr="00635462" w:rsidRDefault="00BF12D8">
            <w:pPr>
              <w:rPr>
                <w:sz w:val="16"/>
                <w:szCs w:val="16"/>
              </w:rPr>
            </w:pPr>
          </w:p>
        </w:tc>
        <w:tc>
          <w:tcPr>
            <w:tcW w:w="1016" w:type="dxa"/>
            <w:noWrap/>
          </w:tcPr>
          <w:p w14:paraId="43246081" w14:textId="77777777" w:rsidR="00BF12D8" w:rsidRPr="00D43981" w:rsidRDefault="00BF12D8"/>
        </w:tc>
        <w:tc>
          <w:tcPr>
            <w:tcW w:w="894" w:type="dxa"/>
            <w:noWrap/>
          </w:tcPr>
          <w:p w14:paraId="65970722" w14:textId="77777777" w:rsidR="00BF12D8" w:rsidRPr="00D43981" w:rsidRDefault="00BF12D8"/>
        </w:tc>
        <w:tc>
          <w:tcPr>
            <w:tcW w:w="880" w:type="dxa"/>
            <w:noWrap/>
          </w:tcPr>
          <w:p w14:paraId="6DF98E1F" w14:textId="77777777" w:rsidR="00BF12D8" w:rsidRPr="00D43981" w:rsidRDefault="00BF12D8"/>
        </w:tc>
        <w:tc>
          <w:tcPr>
            <w:tcW w:w="1530" w:type="dxa"/>
            <w:noWrap/>
          </w:tcPr>
          <w:p w14:paraId="19CE353F" w14:textId="77777777" w:rsidR="00BF12D8" w:rsidRPr="00D43981" w:rsidRDefault="00BF12D8"/>
        </w:tc>
      </w:tr>
      <w:tr w:rsidR="00AC3213" w:rsidRPr="00D43981" w14:paraId="5A2B110B" w14:textId="77777777" w:rsidTr="00270DE7">
        <w:trPr>
          <w:trHeight w:val="300"/>
        </w:trPr>
        <w:tc>
          <w:tcPr>
            <w:tcW w:w="1188" w:type="dxa"/>
            <w:noWrap/>
          </w:tcPr>
          <w:p w14:paraId="4A9CC362" w14:textId="77777777" w:rsidR="00BF12D8" w:rsidRPr="00D43981" w:rsidRDefault="00BF12D8">
            <w:r w:rsidRPr="00D43981">
              <w:t>R2</w:t>
            </w:r>
          </w:p>
        </w:tc>
        <w:tc>
          <w:tcPr>
            <w:tcW w:w="4050" w:type="dxa"/>
            <w:gridSpan w:val="2"/>
          </w:tcPr>
          <w:p w14:paraId="7B005C17" w14:textId="77777777" w:rsidR="00BF12D8" w:rsidRPr="00D43981" w:rsidRDefault="00BF12D8">
            <w:r w:rsidRPr="00D43981">
              <w:t>Register</w:t>
            </w:r>
          </w:p>
        </w:tc>
        <w:tc>
          <w:tcPr>
            <w:tcW w:w="1016" w:type="dxa"/>
            <w:noWrap/>
          </w:tcPr>
          <w:p w14:paraId="57D9E839" w14:textId="77777777" w:rsidR="00BF12D8" w:rsidRPr="00D43981" w:rsidRDefault="00BF12D8"/>
        </w:tc>
        <w:tc>
          <w:tcPr>
            <w:tcW w:w="894" w:type="dxa"/>
            <w:noWrap/>
          </w:tcPr>
          <w:p w14:paraId="5DAEB4F0" w14:textId="77777777" w:rsidR="00BF12D8" w:rsidRPr="00D43981" w:rsidRDefault="00BF12D8"/>
        </w:tc>
        <w:tc>
          <w:tcPr>
            <w:tcW w:w="880" w:type="dxa"/>
            <w:noWrap/>
          </w:tcPr>
          <w:p w14:paraId="12603A0D" w14:textId="77777777" w:rsidR="00BF12D8" w:rsidRPr="00D43981" w:rsidRDefault="00BF12D8"/>
        </w:tc>
        <w:tc>
          <w:tcPr>
            <w:tcW w:w="1530" w:type="dxa"/>
            <w:noWrap/>
          </w:tcPr>
          <w:p w14:paraId="109FB68E" w14:textId="77777777" w:rsidR="00BF12D8" w:rsidRPr="00D43981" w:rsidRDefault="00BF12D8"/>
        </w:tc>
      </w:tr>
      <w:tr w:rsidR="00AC3213" w:rsidRPr="00D43981" w14:paraId="44AAC4D1" w14:textId="77777777" w:rsidTr="00270DE7">
        <w:trPr>
          <w:trHeight w:val="584"/>
        </w:trPr>
        <w:tc>
          <w:tcPr>
            <w:tcW w:w="1188" w:type="dxa"/>
            <w:noWrap/>
          </w:tcPr>
          <w:p w14:paraId="4139BA53" w14:textId="77777777" w:rsidR="00BF12D8" w:rsidRPr="00D43981" w:rsidRDefault="00BF12D8">
            <w:r w:rsidRPr="00D43981">
              <w:t>R2.1</w:t>
            </w:r>
          </w:p>
        </w:tc>
        <w:tc>
          <w:tcPr>
            <w:tcW w:w="4050" w:type="dxa"/>
            <w:gridSpan w:val="2"/>
          </w:tcPr>
          <w:p w14:paraId="5EADC822" w14:textId="77777777" w:rsidR="00BF12D8" w:rsidRPr="00D43981" w:rsidRDefault="00BF12D8">
            <w:r w:rsidRPr="00D43981">
              <w:t>The system shall require that merchants input their First name, Last name, Address, Zip Code</w:t>
            </w:r>
          </w:p>
        </w:tc>
        <w:tc>
          <w:tcPr>
            <w:tcW w:w="1016" w:type="dxa"/>
            <w:noWrap/>
          </w:tcPr>
          <w:p w14:paraId="4BE3B337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795F3046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53CBF1D4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52092A5B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1FB12D33" w14:textId="77777777" w:rsidTr="00270DE7">
        <w:trPr>
          <w:trHeight w:val="800"/>
        </w:trPr>
        <w:tc>
          <w:tcPr>
            <w:tcW w:w="1188" w:type="dxa"/>
            <w:noWrap/>
          </w:tcPr>
          <w:p w14:paraId="664D6502" w14:textId="77777777" w:rsidR="00BF12D8" w:rsidRPr="00D43981" w:rsidRDefault="00BF12D8">
            <w:r w:rsidRPr="00D43981">
              <w:t>R2.2</w:t>
            </w:r>
          </w:p>
        </w:tc>
        <w:tc>
          <w:tcPr>
            <w:tcW w:w="4050" w:type="dxa"/>
            <w:gridSpan w:val="2"/>
          </w:tcPr>
          <w:p w14:paraId="4228EAD3" w14:textId="77777777" w:rsidR="00BF12D8" w:rsidRPr="00D43981" w:rsidRDefault="00BF12D8">
            <w:r w:rsidRPr="00D43981">
              <w:t>The system shall require that merchants input th</w:t>
            </w:r>
            <w:r w:rsidR="00026BEB">
              <w:t>eir email address that is prefe</w:t>
            </w:r>
            <w:r w:rsidRPr="00D43981">
              <w:t>rably associated with a PayPal account</w:t>
            </w:r>
          </w:p>
        </w:tc>
        <w:tc>
          <w:tcPr>
            <w:tcW w:w="1016" w:type="dxa"/>
            <w:noWrap/>
          </w:tcPr>
          <w:p w14:paraId="36C5661D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4DEB289F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51823D8B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0C7FD8E9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754A5280" w14:textId="77777777" w:rsidTr="00270DE7">
        <w:trPr>
          <w:trHeight w:val="800"/>
        </w:trPr>
        <w:tc>
          <w:tcPr>
            <w:tcW w:w="1188" w:type="dxa"/>
            <w:noWrap/>
          </w:tcPr>
          <w:p w14:paraId="6B1FCD19" w14:textId="77777777" w:rsidR="00BF12D8" w:rsidRPr="00D43981" w:rsidRDefault="00BF12D8">
            <w:r w:rsidRPr="00D43981">
              <w:t>R2.2.1</w:t>
            </w:r>
          </w:p>
        </w:tc>
        <w:tc>
          <w:tcPr>
            <w:tcW w:w="4050" w:type="dxa"/>
            <w:gridSpan w:val="2"/>
          </w:tcPr>
          <w:p w14:paraId="3E0C348A" w14:textId="77777777" w:rsidR="00BF12D8" w:rsidRPr="00D43981" w:rsidRDefault="00BF12D8">
            <w:r w:rsidRPr="00D43981">
              <w:t>The system shall direct the merchant to PayPal to create a new monthly subscription for our service</w:t>
            </w:r>
          </w:p>
        </w:tc>
        <w:tc>
          <w:tcPr>
            <w:tcW w:w="1016" w:type="dxa"/>
            <w:noWrap/>
          </w:tcPr>
          <w:p w14:paraId="754860BB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74B3D486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31ED1CC8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7075E11F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0271DCC4" w14:textId="77777777" w:rsidTr="00270DE7">
        <w:trPr>
          <w:trHeight w:val="809"/>
        </w:trPr>
        <w:tc>
          <w:tcPr>
            <w:tcW w:w="1188" w:type="dxa"/>
            <w:noWrap/>
          </w:tcPr>
          <w:p w14:paraId="3F4BFC99" w14:textId="77777777" w:rsidR="00BF12D8" w:rsidRPr="00D43981" w:rsidRDefault="00BF12D8">
            <w:r w:rsidRPr="00D43981">
              <w:t>R2.2.1.1</w:t>
            </w:r>
          </w:p>
        </w:tc>
        <w:tc>
          <w:tcPr>
            <w:tcW w:w="4050" w:type="dxa"/>
            <w:gridSpan w:val="2"/>
          </w:tcPr>
          <w:p w14:paraId="61265C69" w14:textId="77777777" w:rsidR="00BF12D8" w:rsidRPr="00D43981" w:rsidRDefault="00BF12D8">
            <w:r w:rsidRPr="00D43981">
              <w:t>After successfully subscribing to PayPal the merchant will be directed back to the registration page on our site</w:t>
            </w:r>
          </w:p>
        </w:tc>
        <w:tc>
          <w:tcPr>
            <w:tcW w:w="1016" w:type="dxa"/>
            <w:noWrap/>
          </w:tcPr>
          <w:p w14:paraId="17B41864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73186B8C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0AE2D50C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3B13D226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3B6810FE" w14:textId="77777777" w:rsidTr="00270DE7">
        <w:trPr>
          <w:trHeight w:val="791"/>
        </w:trPr>
        <w:tc>
          <w:tcPr>
            <w:tcW w:w="1188" w:type="dxa"/>
            <w:noWrap/>
          </w:tcPr>
          <w:p w14:paraId="652F0053" w14:textId="77777777" w:rsidR="00BF12D8" w:rsidRPr="00D43981" w:rsidRDefault="00BF12D8">
            <w:r w:rsidRPr="00D43981">
              <w:t>R2.3</w:t>
            </w:r>
          </w:p>
        </w:tc>
        <w:tc>
          <w:tcPr>
            <w:tcW w:w="4050" w:type="dxa"/>
            <w:gridSpan w:val="2"/>
          </w:tcPr>
          <w:p w14:paraId="572C680A" w14:textId="77777777" w:rsidR="00BF12D8" w:rsidRPr="00D43981" w:rsidRDefault="00BF12D8">
            <w:r w:rsidRPr="00D43981">
              <w:t>The system shall require that merchants specify the login details that they wish to use including a username and password</w:t>
            </w:r>
          </w:p>
        </w:tc>
        <w:tc>
          <w:tcPr>
            <w:tcW w:w="1016" w:type="dxa"/>
            <w:noWrap/>
          </w:tcPr>
          <w:p w14:paraId="5DA02A16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647B81C1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712DBB4D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02777249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3CB25578" w14:textId="77777777" w:rsidTr="00270DE7">
        <w:trPr>
          <w:trHeight w:val="539"/>
        </w:trPr>
        <w:tc>
          <w:tcPr>
            <w:tcW w:w="1188" w:type="dxa"/>
            <w:noWrap/>
          </w:tcPr>
          <w:p w14:paraId="2260BC24" w14:textId="77777777" w:rsidR="00BF12D8" w:rsidRPr="00D43981" w:rsidRDefault="00BF12D8">
            <w:r w:rsidRPr="00D43981">
              <w:t>R2.3.1</w:t>
            </w:r>
          </w:p>
        </w:tc>
        <w:tc>
          <w:tcPr>
            <w:tcW w:w="4050" w:type="dxa"/>
            <w:gridSpan w:val="2"/>
          </w:tcPr>
          <w:p w14:paraId="741E6FB7" w14:textId="77777777" w:rsidR="00BF12D8" w:rsidRPr="00D43981" w:rsidRDefault="00BF12D8">
            <w:r w:rsidRPr="00D43981">
              <w:t>The system shall check whether the username is unique in the system</w:t>
            </w:r>
          </w:p>
        </w:tc>
        <w:tc>
          <w:tcPr>
            <w:tcW w:w="1016" w:type="dxa"/>
            <w:noWrap/>
          </w:tcPr>
          <w:p w14:paraId="4EB0B9FD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6CDBF826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4DCBB075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1A3D4CA7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15A67FFF" w14:textId="77777777" w:rsidTr="00270DE7">
        <w:trPr>
          <w:trHeight w:val="1070"/>
        </w:trPr>
        <w:tc>
          <w:tcPr>
            <w:tcW w:w="1188" w:type="dxa"/>
            <w:noWrap/>
          </w:tcPr>
          <w:p w14:paraId="2085BC48" w14:textId="77777777" w:rsidR="00BF12D8" w:rsidRPr="00D43981" w:rsidRDefault="00BF12D8">
            <w:r w:rsidRPr="00D43981">
              <w:t>R2.3.1.1</w:t>
            </w:r>
          </w:p>
        </w:tc>
        <w:tc>
          <w:tcPr>
            <w:tcW w:w="4050" w:type="dxa"/>
            <w:gridSpan w:val="2"/>
          </w:tcPr>
          <w:p w14:paraId="4594C7E9" w14:textId="77777777" w:rsidR="00BF12D8" w:rsidRPr="00D43981" w:rsidRDefault="00BF12D8">
            <w:r w:rsidRPr="00D43981">
              <w:t>If the username is not unique then the system shall inform the merchant that they have chosen a username that is already in use and they will be asked to choose another username</w:t>
            </w:r>
          </w:p>
        </w:tc>
        <w:tc>
          <w:tcPr>
            <w:tcW w:w="1016" w:type="dxa"/>
            <w:noWrap/>
          </w:tcPr>
          <w:p w14:paraId="77C6007F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020DF397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6C468740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68BF8036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56FBA216" w14:textId="77777777" w:rsidTr="00270DE7">
        <w:trPr>
          <w:trHeight w:val="710"/>
        </w:trPr>
        <w:tc>
          <w:tcPr>
            <w:tcW w:w="1188" w:type="dxa"/>
            <w:noWrap/>
          </w:tcPr>
          <w:p w14:paraId="2F890E16" w14:textId="77777777" w:rsidR="00BF12D8" w:rsidRPr="00D43981" w:rsidRDefault="00BF12D8">
            <w:r w:rsidRPr="00D43981">
              <w:t>R2.3.1.2</w:t>
            </w:r>
          </w:p>
        </w:tc>
        <w:tc>
          <w:tcPr>
            <w:tcW w:w="4050" w:type="dxa"/>
            <w:gridSpan w:val="2"/>
          </w:tcPr>
          <w:p w14:paraId="37EE4187" w14:textId="77777777" w:rsidR="00BF12D8" w:rsidRPr="00D43981" w:rsidRDefault="00BF12D8">
            <w:r w:rsidRPr="00D43981">
              <w:t>If the username is unique then the merchant will be allowed to continue with the registration process</w:t>
            </w:r>
          </w:p>
        </w:tc>
        <w:tc>
          <w:tcPr>
            <w:tcW w:w="1016" w:type="dxa"/>
            <w:noWrap/>
          </w:tcPr>
          <w:p w14:paraId="4A54A239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2BE037CE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53C99E2B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78C5CAA2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1C3AEBE3" w14:textId="77777777" w:rsidTr="00270DE7">
        <w:trPr>
          <w:trHeight w:val="593"/>
        </w:trPr>
        <w:tc>
          <w:tcPr>
            <w:tcW w:w="1188" w:type="dxa"/>
            <w:noWrap/>
          </w:tcPr>
          <w:p w14:paraId="0E85FBF0" w14:textId="77777777" w:rsidR="00BF12D8" w:rsidRPr="00D43981" w:rsidRDefault="00BF12D8">
            <w:r w:rsidRPr="00D43981">
              <w:t>R2.3.2</w:t>
            </w:r>
          </w:p>
        </w:tc>
        <w:tc>
          <w:tcPr>
            <w:tcW w:w="4050" w:type="dxa"/>
            <w:gridSpan w:val="2"/>
          </w:tcPr>
          <w:p w14:paraId="451EE6C7" w14:textId="77777777" w:rsidR="00BF12D8" w:rsidRPr="00D43981" w:rsidRDefault="00BF12D8">
            <w:r w:rsidRPr="00D43981">
              <w:t>The system shall check whether the password is at least 8 characters in length</w:t>
            </w:r>
          </w:p>
        </w:tc>
        <w:tc>
          <w:tcPr>
            <w:tcW w:w="1016" w:type="dxa"/>
            <w:noWrap/>
          </w:tcPr>
          <w:p w14:paraId="4D8829CC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7BB85837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6A1D1F67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7A4AA222" w14:textId="77777777" w:rsidR="00BF12D8" w:rsidRPr="00D43981" w:rsidRDefault="00BF12D8">
            <w:r w:rsidRPr="00D43981">
              <w:t>Medium</w:t>
            </w:r>
          </w:p>
        </w:tc>
      </w:tr>
      <w:tr w:rsidR="00AC3213" w:rsidRPr="00D43981" w14:paraId="41A29769" w14:textId="77777777" w:rsidTr="00270DE7">
        <w:trPr>
          <w:trHeight w:val="809"/>
        </w:trPr>
        <w:tc>
          <w:tcPr>
            <w:tcW w:w="1188" w:type="dxa"/>
            <w:noWrap/>
          </w:tcPr>
          <w:p w14:paraId="1B782EEC" w14:textId="77777777" w:rsidR="00BF12D8" w:rsidRPr="00D43981" w:rsidRDefault="00BF12D8">
            <w:r w:rsidRPr="00D43981">
              <w:lastRenderedPageBreak/>
              <w:t>R2.3.2.1</w:t>
            </w:r>
          </w:p>
        </w:tc>
        <w:tc>
          <w:tcPr>
            <w:tcW w:w="4050" w:type="dxa"/>
            <w:gridSpan w:val="2"/>
          </w:tcPr>
          <w:p w14:paraId="6CACC3D6" w14:textId="77777777" w:rsidR="00BF12D8" w:rsidRPr="00D43981" w:rsidRDefault="00BF12D8">
            <w:r w:rsidRPr="00D43981">
              <w:t>If the password is not 8 characters in length the merchant will be asked to specify an 8 character password</w:t>
            </w:r>
          </w:p>
        </w:tc>
        <w:tc>
          <w:tcPr>
            <w:tcW w:w="1016" w:type="dxa"/>
            <w:noWrap/>
          </w:tcPr>
          <w:p w14:paraId="3AE1DA1C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05793745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164A1667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334A3A12" w14:textId="77777777" w:rsidR="00BF12D8" w:rsidRPr="00D43981" w:rsidRDefault="00BF12D8">
            <w:r w:rsidRPr="00D43981">
              <w:t>Medium</w:t>
            </w:r>
          </w:p>
        </w:tc>
      </w:tr>
      <w:tr w:rsidR="00AC3213" w:rsidRPr="00D43981" w14:paraId="634198B7" w14:textId="77777777" w:rsidTr="00270DE7">
        <w:trPr>
          <w:trHeight w:val="791"/>
        </w:trPr>
        <w:tc>
          <w:tcPr>
            <w:tcW w:w="1188" w:type="dxa"/>
            <w:noWrap/>
          </w:tcPr>
          <w:p w14:paraId="15976CF1" w14:textId="77777777" w:rsidR="00BF12D8" w:rsidRPr="00D43981" w:rsidRDefault="00BF12D8">
            <w:r w:rsidRPr="00D43981">
              <w:t>R2.3.2.2</w:t>
            </w:r>
          </w:p>
        </w:tc>
        <w:tc>
          <w:tcPr>
            <w:tcW w:w="4050" w:type="dxa"/>
            <w:gridSpan w:val="2"/>
          </w:tcPr>
          <w:p w14:paraId="6D3B0C33" w14:textId="77777777" w:rsidR="00BF12D8" w:rsidRPr="00D43981" w:rsidRDefault="00BF12D8">
            <w:r w:rsidRPr="00D43981">
              <w:t>If the password is at least 8 characters the merchant will be allowed to continue with the registration process</w:t>
            </w:r>
          </w:p>
        </w:tc>
        <w:tc>
          <w:tcPr>
            <w:tcW w:w="1016" w:type="dxa"/>
            <w:noWrap/>
          </w:tcPr>
          <w:p w14:paraId="0D4FF8A4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500265A6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07026262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0184EB40" w14:textId="77777777" w:rsidR="00BF12D8" w:rsidRPr="00D43981" w:rsidRDefault="00BF12D8">
            <w:r w:rsidRPr="00D43981">
              <w:t>Medium</w:t>
            </w:r>
          </w:p>
        </w:tc>
      </w:tr>
      <w:tr w:rsidR="00AC3213" w:rsidRPr="00D43981" w14:paraId="1EEB26CF" w14:textId="77777777" w:rsidTr="00270DE7">
        <w:trPr>
          <w:trHeight w:val="530"/>
        </w:trPr>
        <w:tc>
          <w:tcPr>
            <w:tcW w:w="1188" w:type="dxa"/>
            <w:noWrap/>
          </w:tcPr>
          <w:p w14:paraId="668C9399" w14:textId="77777777" w:rsidR="00BF12D8" w:rsidRPr="00D43981" w:rsidRDefault="00BF12D8">
            <w:r w:rsidRPr="00D43981">
              <w:t>R2.4</w:t>
            </w:r>
          </w:p>
        </w:tc>
        <w:tc>
          <w:tcPr>
            <w:tcW w:w="4050" w:type="dxa"/>
            <w:gridSpan w:val="2"/>
          </w:tcPr>
          <w:p w14:paraId="3A074832" w14:textId="77777777" w:rsidR="00BF12D8" w:rsidRPr="00D43981" w:rsidRDefault="00BF12D8">
            <w:r w:rsidRPr="00D43981">
              <w:t>When the Register button is pressed the registration process will be initiated</w:t>
            </w:r>
          </w:p>
        </w:tc>
        <w:tc>
          <w:tcPr>
            <w:tcW w:w="1016" w:type="dxa"/>
            <w:noWrap/>
          </w:tcPr>
          <w:p w14:paraId="44698A6B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1FF00610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56254976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6F800FCD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6863BE0D" w14:textId="77777777" w:rsidTr="00270DE7">
        <w:trPr>
          <w:trHeight w:val="809"/>
        </w:trPr>
        <w:tc>
          <w:tcPr>
            <w:tcW w:w="1188" w:type="dxa"/>
            <w:noWrap/>
          </w:tcPr>
          <w:p w14:paraId="3E3C8613" w14:textId="77777777" w:rsidR="00BF12D8" w:rsidRPr="00D43981" w:rsidRDefault="00BF12D8">
            <w:r w:rsidRPr="00D43981">
              <w:t>R2.4.1</w:t>
            </w:r>
          </w:p>
        </w:tc>
        <w:tc>
          <w:tcPr>
            <w:tcW w:w="4050" w:type="dxa"/>
            <w:gridSpan w:val="2"/>
          </w:tcPr>
          <w:p w14:paraId="32F06D8E" w14:textId="77777777" w:rsidR="00BF12D8" w:rsidRPr="00D43981" w:rsidRDefault="00BF12D8">
            <w:r w:rsidRPr="00D43981">
              <w:t>If the username was unique and the password met the requirements the merchant account will be created</w:t>
            </w:r>
          </w:p>
        </w:tc>
        <w:tc>
          <w:tcPr>
            <w:tcW w:w="1016" w:type="dxa"/>
            <w:noWrap/>
          </w:tcPr>
          <w:p w14:paraId="4CA7B495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58C7835B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790721FB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21AF97EA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21C01BA4" w14:textId="77777777" w:rsidTr="00270DE7">
        <w:trPr>
          <w:trHeight w:val="900"/>
        </w:trPr>
        <w:tc>
          <w:tcPr>
            <w:tcW w:w="1188" w:type="dxa"/>
            <w:noWrap/>
          </w:tcPr>
          <w:p w14:paraId="557EF4F4" w14:textId="77777777" w:rsidR="00BF12D8" w:rsidRPr="00D43981" w:rsidRDefault="00BF12D8">
            <w:r w:rsidRPr="00D43981">
              <w:t>R2.5</w:t>
            </w:r>
          </w:p>
        </w:tc>
        <w:tc>
          <w:tcPr>
            <w:tcW w:w="4050" w:type="dxa"/>
            <w:gridSpan w:val="2"/>
          </w:tcPr>
          <w:p w14:paraId="028814A1" w14:textId="77777777" w:rsidR="00BF12D8" w:rsidRPr="00D43981" w:rsidRDefault="00BF12D8">
            <w:r w:rsidRPr="00D43981">
              <w:t xml:space="preserve">The system will interact with the </w:t>
            </w:r>
            <w:r w:rsidR="00040405">
              <w:t>PayPal Button Manager API</w:t>
            </w:r>
            <w:r w:rsidRPr="00D43981">
              <w:t xml:space="preserve"> to ask permission to make third party API calls</w:t>
            </w:r>
          </w:p>
        </w:tc>
        <w:tc>
          <w:tcPr>
            <w:tcW w:w="1016" w:type="dxa"/>
            <w:noWrap/>
          </w:tcPr>
          <w:p w14:paraId="398C0BC0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4CABA57C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6FF863A1" w14:textId="77777777" w:rsidR="00BF12D8" w:rsidRPr="00D43981" w:rsidRDefault="00BF12D8">
            <w:r w:rsidRPr="00D43981">
              <w:t>Medium</w:t>
            </w:r>
          </w:p>
        </w:tc>
        <w:tc>
          <w:tcPr>
            <w:tcW w:w="1530" w:type="dxa"/>
            <w:noWrap/>
          </w:tcPr>
          <w:p w14:paraId="271312AC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6842DE49" w14:textId="77777777" w:rsidTr="00270DE7">
        <w:trPr>
          <w:trHeight w:val="521"/>
        </w:trPr>
        <w:tc>
          <w:tcPr>
            <w:tcW w:w="1188" w:type="dxa"/>
            <w:noWrap/>
          </w:tcPr>
          <w:p w14:paraId="61F11D2C" w14:textId="77777777" w:rsidR="00BF12D8" w:rsidRPr="00D43981" w:rsidRDefault="00BF12D8">
            <w:r w:rsidRPr="00D43981">
              <w:t>R2.6</w:t>
            </w:r>
          </w:p>
        </w:tc>
        <w:tc>
          <w:tcPr>
            <w:tcW w:w="4050" w:type="dxa"/>
            <w:gridSpan w:val="2"/>
          </w:tcPr>
          <w:p w14:paraId="79F8FC78" w14:textId="77777777" w:rsidR="00BF12D8" w:rsidRPr="00D43981" w:rsidRDefault="00BF12D8">
            <w:r w:rsidRPr="00D43981">
              <w:t>The system will redirect the merchant to the Add/Manage items page</w:t>
            </w:r>
          </w:p>
        </w:tc>
        <w:tc>
          <w:tcPr>
            <w:tcW w:w="1016" w:type="dxa"/>
            <w:noWrap/>
          </w:tcPr>
          <w:p w14:paraId="5FFA7F7A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27F95D23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2476DE2F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7F367C13" w14:textId="77777777" w:rsidR="00BF12D8" w:rsidRPr="00D43981" w:rsidRDefault="00BF12D8">
            <w:r w:rsidRPr="00D43981">
              <w:t>High</w:t>
            </w:r>
          </w:p>
        </w:tc>
      </w:tr>
      <w:tr w:rsidR="00AC3213" w:rsidRPr="00D43981" w14:paraId="3E0DD59E" w14:textId="77777777" w:rsidTr="00270DE7">
        <w:trPr>
          <w:trHeight w:val="161"/>
        </w:trPr>
        <w:tc>
          <w:tcPr>
            <w:tcW w:w="1188" w:type="dxa"/>
            <w:noWrap/>
          </w:tcPr>
          <w:p w14:paraId="68567A3F" w14:textId="77777777" w:rsidR="00BF12D8" w:rsidRPr="00D43981" w:rsidRDefault="00BF12D8"/>
        </w:tc>
        <w:tc>
          <w:tcPr>
            <w:tcW w:w="4050" w:type="dxa"/>
            <w:gridSpan w:val="2"/>
          </w:tcPr>
          <w:p w14:paraId="589CBA06" w14:textId="77777777" w:rsidR="00BF12D8" w:rsidRPr="00270DE7" w:rsidRDefault="00BF12D8">
            <w:pPr>
              <w:rPr>
                <w:sz w:val="16"/>
                <w:szCs w:val="16"/>
              </w:rPr>
            </w:pPr>
          </w:p>
        </w:tc>
        <w:tc>
          <w:tcPr>
            <w:tcW w:w="1016" w:type="dxa"/>
            <w:noWrap/>
          </w:tcPr>
          <w:p w14:paraId="0F994AAE" w14:textId="77777777" w:rsidR="00BF12D8" w:rsidRPr="00D43981" w:rsidRDefault="00BF12D8"/>
        </w:tc>
        <w:tc>
          <w:tcPr>
            <w:tcW w:w="894" w:type="dxa"/>
            <w:noWrap/>
          </w:tcPr>
          <w:p w14:paraId="06D2A82A" w14:textId="77777777" w:rsidR="00BF12D8" w:rsidRPr="00D43981" w:rsidRDefault="00BF12D8"/>
        </w:tc>
        <w:tc>
          <w:tcPr>
            <w:tcW w:w="880" w:type="dxa"/>
            <w:noWrap/>
          </w:tcPr>
          <w:p w14:paraId="5A8A1A83" w14:textId="77777777" w:rsidR="00BF12D8" w:rsidRPr="00D43981" w:rsidRDefault="00BF12D8"/>
        </w:tc>
        <w:tc>
          <w:tcPr>
            <w:tcW w:w="1530" w:type="dxa"/>
            <w:noWrap/>
          </w:tcPr>
          <w:p w14:paraId="7F2809D3" w14:textId="77777777" w:rsidR="00BF12D8" w:rsidRPr="00D43981" w:rsidRDefault="00BF12D8"/>
        </w:tc>
      </w:tr>
      <w:tr w:rsidR="00AC3213" w:rsidRPr="00D43981" w14:paraId="5CE3AFEA" w14:textId="77777777" w:rsidTr="00270DE7">
        <w:trPr>
          <w:trHeight w:val="300"/>
        </w:trPr>
        <w:tc>
          <w:tcPr>
            <w:tcW w:w="1188" w:type="dxa"/>
            <w:noWrap/>
          </w:tcPr>
          <w:p w14:paraId="33C8F2E1" w14:textId="77777777" w:rsidR="00BF12D8" w:rsidRPr="00D43981" w:rsidRDefault="00BF12D8">
            <w:r w:rsidRPr="00D43981">
              <w:t>R3</w:t>
            </w:r>
          </w:p>
        </w:tc>
        <w:tc>
          <w:tcPr>
            <w:tcW w:w="4050" w:type="dxa"/>
            <w:gridSpan w:val="2"/>
          </w:tcPr>
          <w:p w14:paraId="3F1A6B78" w14:textId="77777777" w:rsidR="00BF12D8" w:rsidRPr="00D43981" w:rsidRDefault="00BF12D8">
            <w:r w:rsidRPr="00D43981">
              <w:t>Manual entry</w:t>
            </w:r>
          </w:p>
        </w:tc>
        <w:tc>
          <w:tcPr>
            <w:tcW w:w="1016" w:type="dxa"/>
            <w:noWrap/>
          </w:tcPr>
          <w:p w14:paraId="7399AA3D" w14:textId="77777777" w:rsidR="00BF12D8" w:rsidRPr="00D43981" w:rsidRDefault="00BF12D8"/>
        </w:tc>
        <w:tc>
          <w:tcPr>
            <w:tcW w:w="894" w:type="dxa"/>
            <w:noWrap/>
          </w:tcPr>
          <w:p w14:paraId="6924E995" w14:textId="77777777" w:rsidR="00BF12D8" w:rsidRPr="00D43981" w:rsidRDefault="00BF12D8"/>
        </w:tc>
        <w:tc>
          <w:tcPr>
            <w:tcW w:w="880" w:type="dxa"/>
            <w:noWrap/>
          </w:tcPr>
          <w:p w14:paraId="4821EA0C" w14:textId="77777777" w:rsidR="00BF12D8" w:rsidRPr="00D43981" w:rsidRDefault="00BF12D8"/>
        </w:tc>
        <w:tc>
          <w:tcPr>
            <w:tcW w:w="1530" w:type="dxa"/>
            <w:noWrap/>
          </w:tcPr>
          <w:p w14:paraId="581C9DEF" w14:textId="77777777" w:rsidR="00BF12D8" w:rsidRPr="00D43981" w:rsidRDefault="00BF12D8"/>
        </w:tc>
      </w:tr>
      <w:tr w:rsidR="00AC3213" w:rsidRPr="00D43981" w14:paraId="11461B18" w14:textId="77777777" w:rsidTr="00270DE7">
        <w:trPr>
          <w:trHeight w:val="512"/>
        </w:trPr>
        <w:tc>
          <w:tcPr>
            <w:tcW w:w="1188" w:type="dxa"/>
            <w:noWrap/>
          </w:tcPr>
          <w:p w14:paraId="25E098E6" w14:textId="77777777" w:rsidR="00BF12D8" w:rsidRPr="00D43981" w:rsidRDefault="00BF12D8">
            <w:r w:rsidRPr="00D43981">
              <w:t>R3.1</w:t>
            </w:r>
          </w:p>
        </w:tc>
        <w:tc>
          <w:tcPr>
            <w:tcW w:w="4050" w:type="dxa"/>
            <w:gridSpan w:val="2"/>
          </w:tcPr>
          <w:p w14:paraId="345670D1" w14:textId="77777777" w:rsidR="00BF12D8" w:rsidRPr="00D43981" w:rsidRDefault="00BF12D8">
            <w:r w:rsidRPr="00D43981">
              <w:t>The system shall allow merchants to manually enter item details</w:t>
            </w:r>
          </w:p>
        </w:tc>
        <w:tc>
          <w:tcPr>
            <w:tcW w:w="1016" w:type="dxa"/>
            <w:noWrap/>
          </w:tcPr>
          <w:p w14:paraId="7332E3C8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0259520B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37AD1024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05510C00" w14:textId="77777777" w:rsidR="00BF12D8" w:rsidRPr="00D43981" w:rsidRDefault="00BF12D8">
            <w:r w:rsidRPr="00D43981">
              <w:t>Medium</w:t>
            </w:r>
          </w:p>
        </w:tc>
      </w:tr>
      <w:tr w:rsidR="00AC3213" w:rsidRPr="00D43981" w14:paraId="1CF3CB7F" w14:textId="77777777" w:rsidTr="00270DE7">
        <w:trPr>
          <w:trHeight w:val="791"/>
        </w:trPr>
        <w:tc>
          <w:tcPr>
            <w:tcW w:w="1188" w:type="dxa"/>
            <w:noWrap/>
          </w:tcPr>
          <w:p w14:paraId="498A18F2" w14:textId="77777777" w:rsidR="00BF12D8" w:rsidRPr="00D43981" w:rsidRDefault="00BF12D8">
            <w:r w:rsidRPr="00D43981">
              <w:t>R3.1.1</w:t>
            </w:r>
          </w:p>
        </w:tc>
        <w:tc>
          <w:tcPr>
            <w:tcW w:w="4050" w:type="dxa"/>
            <w:gridSpan w:val="2"/>
          </w:tcPr>
          <w:p w14:paraId="51EBE2B7" w14:textId="77777777" w:rsidR="00BF12D8" w:rsidRPr="00D43981" w:rsidRDefault="00BF12D8">
            <w:r w:rsidRPr="00D43981">
              <w:t>Merchants shall be able to enter item details including price, quantity, title, description, picture and publication status</w:t>
            </w:r>
          </w:p>
        </w:tc>
        <w:tc>
          <w:tcPr>
            <w:tcW w:w="1016" w:type="dxa"/>
            <w:noWrap/>
          </w:tcPr>
          <w:p w14:paraId="61656869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0A636D7F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236C6373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1030031B" w14:textId="77777777" w:rsidR="00BF12D8" w:rsidRPr="00D43981" w:rsidRDefault="00BF12D8">
            <w:r w:rsidRPr="00D43981">
              <w:t>Medium</w:t>
            </w:r>
          </w:p>
        </w:tc>
      </w:tr>
      <w:tr w:rsidR="00AC3213" w:rsidRPr="00D43981" w14:paraId="15C00378" w14:textId="77777777" w:rsidTr="00270DE7">
        <w:trPr>
          <w:trHeight w:val="600"/>
        </w:trPr>
        <w:tc>
          <w:tcPr>
            <w:tcW w:w="1188" w:type="dxa"/>
            <w:noWrap/>
          </w:tcPr>
          <w:p w14:paraId="4FD292D0" w14:textId="77777777" w:rsidR="00BF12D8" w:rsidRPr="00D43981" w:rsidRDefault="00BF12D8">
            <w:r w:rsidRPr="00D43981">
              <w:t>R3.1.1.1</w:t>
            </w:r>
          </w:p>
        </w:tc>
        <w:tc>
          <w:tcPr>
            <w:tcW w:w="4050" w:type="dxa"/>
            <w:gridSpan w:val="2"/>
          </w:tcPr>
          <w:p w14:paraId="5C5720EF" w14:textId="77777777" w:rsidR="00BF12D8" w:rsidRPr="00D43981" w:rsidRDefault="00BF12D8">
            <w:r w:rsidRPr="00D43981">
              <w:t>The system shall store the item details in the local database</w:t>
            </w:r>
          </w:p>
        </w:tc>
        <w:tc>
          <w:tcPr>
            <w:tcW w:w="1016" w:type="dxa"/>
            <w:noWrap/>
          </w:tcPr>
          <w:p w14:paraId="159755D5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69C47A28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318F500F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61FF2F22" w14:textId="77777777" w:rsidR="00BF12D8" w:rsidRPr="00D43981" w:rsidRDefault="00BF12D8">
            <w:r w:rsidRPr="00D43981">
              <w:t>Medium</w:t>
            </w:r>
          </w:p>
        </w:tc>
      </w:tr>
      <w:tr w:rsidR="00AC3213" w:rsidRPr="00D43981" w14:paraId="0BE65E86" w14:textId="77777777" w:rsidTr="00270DE7">
        <w:trPr>
          <w:trHeight w:val="647"/>
        </w:trPr>
        <w:tc>
          <w:tcPr>
            <w:tcW w:w="1188" w:type="dxa"/>
            <w:noWrap/>
          </w:tcPr>
          <w:p w14:paraId="0251DD74" w14:textId="77777777" w:rsidR="00BF12D8" w:rsidRPr="00D43981" w:rsidRDefault="00BF12D8">
            <w:r w:rsidRPr="00D43981">
              <w:t>R3.1.1.2</w:t>
            </w:r>
          </w:p>
        </w:tc>
        <w:tc>
          <w:tcPr>
            <w:tcW w:w="4050" w:type="dxa"/>
            <w:gridSpan w:val="2"/>
          </w:tcPr>
          <w:p w14:paraId="19A949DD" w14:textId="77777777" w:rsidR="00BF12D8" w:rsidRPr="00D43981" w:rsidRDefault="00BF12D8">
            <w:r w:rsidRPr="00D43981">
              <w:t>After successfully adding an item the merchant should be directed to the Manage Items page</w:t>
            </w:r>
          </w:p>
        </w:tc>
        <w:tc>
          <w:tcPr>
            <w:tcW w:w="1016" w:type="dxa"/>
            <w:noWrap/>
          </w:tcPr>
          <w:p w14:paraId="0E8368E6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625C0037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7E8134D0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3DD412EA" w14:textId="77777777" w:rsidR="00BF12D8" w:rsidRPr="00D43981" w:rsidRDefault="00BF12D8">
            <w:r w:rsidRPr="00D43981">
              <w:t>Medium</w:t>
            </w:r>
          </w:p>
        </w:tc>
      </w:tr>
      <w:tr w:rsidR="00AC3213" w:rsidRPr="00D43981" w14:paraId="3F276F1F" w14:textId="77777777" w:rsidTr="00270DE7">
        <w:trPr>
          <w:trHeight w:val="602"/>
        </w:trPr>
        <w:tc>
          <w:tcPr>
            <w:tcW w:w="1188" w:type="dxa"/>
            <w:noWrap/>
          </w:tcPr>
          <w:p w14:paraId="1FC4E10C" w14:textId="77777777" w:rsidR="00BF12D8" w:rsidRPr="00D43981" w:rsidRDefault="00BF12D8">
            <w:r w:rsidRPr="00D43981">
              <w:t>R3.2</w:t>
            </w:r>
          </w:p>
        </w:tc>
        <w:tc>
          <w:tcPr>
            <w:tcW w:w="4050" w:type="dxa"/>
            <w:gridSpan w:val="2"/>
          </w:tcPr>
          <w:p w14:paraId="5EFA3CD5" w14:textId="77777777" w:rsidR="00BF12D8" w:rsidRPr="00D43981" w:rsidRDefault="00BF12D8">
            <w:r w:rsidRPr="00D43981">
              <w:t>When a product is added to the local database a Buy Now button for that product is created</w:t>
            </w:r>
          </w:p>
        </w:tc>
        <w:tc>
          <w:tcPr>
            <w:tcW w:w="1016" w:type="dxa"/>
            <w:noWrap/>
          </w:tcPr>
          <w:p w14:paraId="40FCAF6A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38E24EE6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5CF99BC7" w14:textId="77777777" w:rsidR="00BF12D8" w:rsidRPr="00D43981" w:rsidRDefault="00BF12D8">
            <w:r w:rsidRPr="00D43981">
              <w:t>Medium</w:t>
            </w:r>
          </w:p>
        </w:tc>
        <w:tc>
          <w:tcPr>
            <w:tcW w:w="1530" w:type="dxa"/>
            <w:noWrap/>
          </w:tcPr>
          <w:p w14:paraId="6EDA1368" w14:textId="77777777" w:rsidR="00BF12D8" w:rsidRPr="00D43981" w:rsidRDefault="00BF12D8">
            <w:r w:rsidRPr="00D43981">
              <w:t>Medium</w:t>
            </w:r>
          </w:p>
        </w:tc>
      </w:tr>
      <w:tr w:rsidR="00AC3213" w:rsidRPr="00D43981" w14:paraId="4994BBC3" w14:textId="77777777" w:rsidTr="00270DE7">
        <w:trPr>
          <w:trHeight w:val="600"/>
        </w:trPr>
        <w:tc>
          <w:tcPr>
            <w:tcW w:w="1188" w:type="dxa"/>
            <w:noWrap/>
          </w:tcPr>
          <w:p w14:paraId="66DED94B" w14:textId="77777777" w:rsidR="00BF12D8" w:rsidRPr="00D43981" w:rsidRDefault="00BF12D8">
            <w:r w:rsidRPr="00D43981">
              <w:t>R3.2.1</w:t>
            </w:r>
          </w:p>
        </w:tc>
        <w:tc>
          <w:tcPr>
            <w:tcW w:w="4050" w:type="dxa"/>
            <w:gridSpan w:val="2"/>
          </w:tcPr>
          <w:p w14:paraId="0E42F4B5" w14:textId="77777777" w:rsidR="00BF12D8" w:rsidRPr="00D43981" w:rsidRDefault="00BF12D8">
            <w:r w:rsidRPr="00D43981">
              <w:t xml:space="preserve">The Buy Now button code is retrieved via the </w:t>
            </w:r>
            <w:r w:rsidR="00040405">
              <w:t>PayPal Button Manager API</w:t>
            </w:r>
          </w:p>
        </w:tc>
        <w:tc>
          <w:tcPr>
            <w:tcW w:w="1016" w:type="dxa"/>
            <w:noWrap/>
          </w:tcPr>
          <w:p w14:paraId="39B26ACB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0CB7B994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7F570F58" w14:textId="77777777" w:rsidR="00BF12D8" w:rsidRPr="00D43981" w:rsidRDefault="00BF12D8">
            <w:r w:rsidRPr="00D43981">
              <w:t>Medium</w:t>
            </w:r>
          </w:p>
        </w:tc>
        <w:tc>
          <w:tcPr>
            <w:tcW w:w="1530" w:type="dxa"/>
            <w:noWrap/>
          </w:tcPr>
          <w:p w14:paraId="49F4A618" w14:textId="77777777" w:rsidR="00BF12D8" w:rsidRPr="00D43981" w:rsidRDefault="00BF12D8">
            <w:r w:rsidRPr="00D43981">
              <w:t>Medium</w:t>
            </w:r>
          </w:p>
        </w:tc>
      </w:tr>
      <w:tr w:rsidR="00AC3213" w:rsidRPr="00D43981" w14:paraId="3524DF0F" w14:textId="77777777" w:rsidTr="00270DE7">
        <w:trPr>
          <w:trHeight w:val="51"/>
        </w:trPr>
        <w:tc>
          <w:tcPr>
            <w:tcW w:w="1188" w:type="dxa"/>
            <w:noWrap/>
          </w:tcPr>
          <w:p w14:paraId="69F407E5" w14:textId="77777777" w:rsidR="00BF12D8" w:rsidRPr="00D43981" w:rsidRDefault="00BF12D8"/>
        </w:tc>
        <w:tc>
          <w:tcPr>
            <w:tcW w:w="4050" w:type="dxa"/>
            <w:gridSpan w:val="2"/>
          </w:tcPr>
          <w:p w14:paraId="51DFD726" w14:textId="77777777" w:rsidR="00BF12D8" w:rsidRPr="00270DE7" w:rsidRDefault="00BF12D8">
            <w:pPr>
              <w:rPr>
                <w:sz w:val="16"/>
                <w:szCs w:val="16"/>
              </w:rPr>
            </w:pPr>
          </w:p>
        </w:tc>
        <w:tc>
          <w:tcPr>
            <w:tcW w:w="1016" w:type="dxa"/>
            <w:noWrap/>
          </w:tcPr>
          <w:p w14:paraId="134DA96B" w14:textId="77777777" w:rsidR="00BF12D8" w:rsidRPr="00D43981" w:rsidRDefault="00BF12D8"/>
        </w:tc>
        <w:tc>
          <w:tcPr>
            <w:tcW w:w="894" w:type="dxa"/>
            <w:noWrap/>
          </w:tcPr>
          <w:p w14:paraId="256934D5" w14:textId="77777777" w:rsidR="00BF12D8" w:rsidRPr="00D43981" w:rsidRDefault="00BF12D8"/>
        </w:tc>
        <w:tc>
          <w:tcPr>
            <w:tcW w:w="880" w:type="dxa"/>
            <w:noWrap/>
          </w:tcPr>
          <w:p w14:paraId="501C8361" w14:textId="77777777" w:rsidR="00BF12D8" w:rsidRPr="00D43981" w:rsidRDefault="00BF12D8"/>
        </w:tc>
        <w:tc>
          <w:tcPr>
            <w:tcW w:w="1530" w:type="dxa"/>
            <w:noWrap/>
          </w:tcPr>
          <w:p w14:paraId="70E8FC53" w14:textId="77777777" w:rsidR="00BF12D8" w:rsidRPr="00D43981" w:rsidRDefault="00BF12D8"/>
        </w:tc>
      </w:tr>
      <w:tr w:rsidR="00AC3213" w:rsidRPr="00D43981" w14:paraId="2CFA9308" w14:textId="77777777" w:rsidTr="00270DE7">
        <w:trPr>
          <w:trHeight w:val="300"/>
        </w:trPr>
        <w:tc>
          <w:tcPr>
            <w:tcW w:w="1188" w:type="dxa"/>
            <w:noWrap/>
          </w:tcPr>
          <w:p w14:paraId="628E134C" w14:textId="77777777" w:rsidR="00BF12D8" w:rsidRPr="00D43981" w:rsidRDefault="00BF12D8">
            <w:r w:rsidRPr="00D43981">
              <w:t>R4</w:t>
            </w:r>
          </w:p>
        </w:tc>
        <w:tc>
          <w:tcPr>
            <w:tcW w:w="4050" w:type="dxa"/>
            <w:gridSpan w:val="2"/>
          </w:tcPr>
          <w:p w14:paraId="7F872412" w14:textId="77777777" w:rsidR="00BF12D8" w:rsidRPr="00D43981" w:rsidRDefault="00BF12D8">
            <w:r w:rsidRPr="00D43981">
              <w:t>View items</w:t>
            </w:r>
          </w:p>
        </w:tc>
        <w:tc>
          <w:tcPr>
            <w:tcW w:w="1016" w:type="dxa"/>
            <w:noWrap/>
          </w:tcPr>
          <w:p w14:paraId="7E7FC218" w14:textId="77777777" w:rsidR="00BF12D8" w:rsidRPr="00D43981" w:rsidRDefault="00BF12D8"/>
        </w:tc>
        <w:tc>
          <w:tcPr>
            <w:tcW w:w="894" w:type="dxa"/>
            <w:noWrap/>
          </w:tcPr>
          <w:p w14:paraId="064600CB" w14:textId="77777777" w:rsidR="00BF12D8" w:rsidRPr="00D43981" w:rsidRDefault="00BF12D8"/>
        </w:tc>
        <w:tc>
          <w:tcPr>
            <w:tcW w:w="880" w:type="dxa"/>
            <w:noWrap/>
          </w:tcPr>
          <w:p w14:paraId="469918C7" w14:textId="77777777" w:rsidR="00BF12D8" w:rsidRPr="00D43981" w:rsidRDefault="00BF12D8"/>
        </w:tc>
        <w:tc>
          <w:tcPr>
            <w:tcW w:w="1530" w:type="dxa"/>
            <w:noWrap/>
          </w:tcPr>
          <w:p w14:paraId="7A586A7F" w14:textId="77777777" w:rsidR="00BF12D8" w:rsidRPr="00D43981" w:rsidRDefault="00BF12D8"/>
        </w:tc>
      </w:tr>
      <w:tr w:rsidR="00AC3213" w:rsidRPr="00D43981" w14:paraId="4A392DF0" w14:textId="77777777" w:rsidTr="00270DE7">
        <w:trPr>
          <w:trHeight w:val="728"/>
        </w:trPr>
        <w:tc>
          <w:tcPr>
            <w:tcW w:w="1188" w:type="dxa"/>
            <w:noWrap/>
          </w:tcPr>
          <w:p w14:paraId="23E76E5A" w14:textId="77777777" w:rsidR="00BF12D8" w:rsidRPr="00D43981" w:rsidRDefault="00BF12D8">
            <w:r w:rsidRPr="00D43981">
              <w:t>R4.1</w:t>
            </w:r>
          </w:p>
        </w:tc>
        <w:tc>
          <w:tcPr>
            <w:tcW w:w="4050" w:type="dxa"/>
            <w:gridSpan w:val="2"/>
          </w:tcPr>
          <w:p w14:paraId="00814160" w14:textId="77777777" w:rsidR="00BF12D8" w:rsidRPr="00D43981" w:rsidRDefault="00BF12D8">
            <w:r w:rsidRPr="00D43981">
              <w:t>The system shall allow merchants to view details about items that they have previously added</w:t>
            </w:r>
          </w:p>
        </w:tc>
        <w:tc>
          <w:tcPr>
            <w:tcW w:w="1016" w:type="dxa"/>
            <w:noWrap/>
          </w:tcPr>
          <w:p w14:paraId="79B5A8B5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491627BB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71FF1F9A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636C3BA6" w14:textId="77777777" w:rsidR="00BF12D8" w:rsidRPr="00D43981" w:rsidRDefault="00BF12D8">
            <w:r w:rsidRPr="00D43981">
              <w:t>Low</w:t>
            </w:r>
          </w:p>
        </w:tc>
      </w:tr>
      <w:tr w:rsidR="00AC3213" w:rsidRPr="00D43981" w14:paraId="57BE3385" w14:textId="77777777" w:rsidTr="00270DE7">
        <w:trPr>
          <w:trHeight w:val="170"/>
        </w:trPr>
        <w:tc>
          <w:tcPr>
            <w:tcW w:w="1188" w:type="dxa"/>
            <w:noWrap/>
          </w:tcPr>
          <w:p w14:paraId="0EA439D7" w14:textId="77777777" w:rsidR="00BF12D8" w:rsidRPr="00D43981" w:rsidRDefault="00BF12D8"/>
        </w:tc>
        <w:tc>
          <w:tcPr>
            <w:tcW w:w="4050" w:type="dxa"/>
            <w:gridSpan w:val="2"/>
          </w:tcPr>
          <w:p w14:paraId="4D4BA4ED" w14:textId="77777777" w:rsidR="00BF12D8" w:rsidRPr="00270DE7" w:rsidRDefault="00BF12D8">
            <w:pPr>
              <w:rPr>
                <w:sz w:val="16"/>
                <w:szCs w:val="16"/>
              </w:rPr>
            </w:pPr>
          </w:p>
        </w:tc>
        <w:tc>
          <w:tcPr>
            <w:tcW w:w="1016" w:type="dxa"/>
            <w:noWrap/>
          </w:tcPr>
          <w:p w14:paraId="6A02FE4C" w14:textId="77777777" w:rsidR="00BF12D8" w:rsidRPr="00D43981" w:rsidRDefault="00BF12D8"/>
        </w:tc>
        <w:tc>
          <w:tcPr>
            <w:tcW w:w="894" w:type="dxa"/>
            <w:noWrap/>
          </w:tcPr>
          <w:p w14:paraId="0FE2A086" w14:textId="77777777" w:rsidR="00BF12D8" w:rsidRPr="00D43981" w:rsidRDefault="00BF12D8"/>
        </w:tc>
        <w:tc>
          <w:tcPr>
            <w:tcW w:w="880" w:type="dxa"/>
            <w:noWrap/>
          </w:tcPr>
          <w:p w14:paraId="0434F246" w14:textId="77777777" w:rsidR="00BF12D8" w:rsidRPr="00D43981" w:rsidRDefault="00BF12D8"/>
        </w:tc>
        <w:tc>
          <w:tcPr>
            <w:tcW w:w="1530" w:type="dxa"/>
            <w:noWrap/>
          </w:tcPr>
          <w:p w14:paraId="7E3F26BE" w14:textId="77777777" w:rsidR="00BF12D8" w:rsidRPr="00D43981" w:rsidRDefault="00BF12D8"/>
        </w:tc>
      </w:tr>
      <w:tr w:rsidR="00AC3213" w:rsidRPr="00D43981" w14:paraId="0E6F2443" w14:textId="77777777" w:rsidTr="00270DE7">
        <w:trPr>
          <w:trHeight w:val="300"/>
        </w:trPr>
        <w:tc>
          <w:tcPr>
            <w:tcW w:w="1188" w:type="dxa"/>
            <w:noWrap/>
          </w:tcPr>
          <w:p w14:paraId="36CB4FC1" w14:textId="77777777" w:rsidR="00BF12D8" w:rsidRPr="00D43981" w:rsidRDefault="00BF12D8">
            <w:r w:rsidRPr="00D43981">
              <w:t>R5</w:t>
            </w:r>
          </w:p>
        </w:tc>
        <w:tc>
          <w:tcPr>
            <w:tcW w:w="4050" w:type="dxa"/>
            <w:gridSpan w:val="2"/>
          </w:tcPr>
          <w:p w14:paraId="30BF822B" w14:textId="77777777" w:rsidR="00BF12D8" w:rsidRPr="00D43981" w:rsidRDefault="00BF12D8">
            <w:r w:rsidRPr="00D43981">
              <w:t>Edit item</w:t>
            </w:r>
          </w:p>
        </w:tc>
        <w:tc>
          <w:tcPr>
            <w:tcW w:w="1016" w:type="dxa"/>
            <w:noWrap/>
          </w:tcPr>
          <w:p w14:paraId="3DF18A68" w14:textId="77777777" w:rsidR="00BF12D8" w:rsidRPr="00D43981" w:rsidRDefault="00BF12D8"/>
        </w:tc>
        <w:tc>
          <w:tcPr>
            <w:tcW w:w="894" w:type="dxa"/>
            <w:noWrap/>
          </w:tcPr>
          <w:p w14:paraId="76578900" w14:textId="77777777" w:rsidR="00BF12D8" w:rsidRPr="00D43981" w:rsidRDefault="00BF12D8"/>
        </w:tc>
        <w:tc>
          <w:tcPr>
            <w:tcW w:w="880" w:type="dxa"/>
            <w:noWrap/>
          </w:tcPr>
          <w:p w14:paraId="172FC14F" w14:textId="77777777" w:rsidR="00BF12D8" w:rsidRPr="00D43981" w:rsidRDefault="00BF12D8"/>
        </w:tc>
        <w:tc>
          <w:tcPr>
            <w:tcW w:w="1530" w:type="dxa"/>
            <w:noWrap/>
          </w:tcPr>
          <w:p w14:paraId="1E17B45D" w14:textId="77777777" w:rsidR="00BF12D8" w:rsidRPr="00D43981" w:rsidRDefault="00BF12D8"/>
        </w:tc>
      </w:tr>
      <w:tr w:rsidR="00AC3213" w:rsidRPr="00D43981" w14:paraId="7E0B8FCB" w14:textId="77777777" w:rsidTr="00270DE7">
        <w:trPr>
          <w:trHeight w:val="593"/>
        </w:trPr>
        <w:tc>
          <w:tcPr>
            <w:tcW w:w="1188" w:type="dxa"/>
            <w:noWrap/>
          </w:tcPr>
          <w:p w14:paraId="58CED4F6" w14:textId="77777777" w:rsidR="00BF12D8" w:rsidRPr="00D43981" w:rsidRDefault="00BF12D8">
            <w:r w:rsidRPr="00D43981">
              <w:t>R5.1</w:t>
            </w:r>
          </w:p>
        </w:tc>
        <w:tc>
          <w:tcPr>
            <w:tcW w:w="4050" w:type="dxa"/>
            <w:gridSpan w:val="2"/>
          </w:tcPr>
          <w:p w14:paraId="11CCCB2B" w14:textId="77777777" w:rsidR="00BF12D8" w:rsidRPr="00D43981" w:rsidRDefault="00BF12D8">
            <w:r w:rsidRPr="00D43981">
              <w:t>The system shall allow merchants to edit item details that they have previously added</w:t>
            </w:r>
          </w:p>
        </w:tc>
        <w:tc>
          <w:tcPr>
            <w:tcW w:w="1016" w:type="dxa"/>
            <w:noWrap/>
          </w:tcPr>
          <w:p w14:paraId="789AF660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6BEAC532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289C06FA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04C46962" w14:textId="77777777" w:rsidR="00BF12D8" w:rsidRPr="00D43981" w:rsidRDefault="00BF12D8">
            <w:r w:rsidRPr="00D43981">
              <w:t>Low</w:t>
            </w:r>
          </w:p>
        </w:tc>
      </w:tr>
      <w:tr w:rsidR="00AC3213" w:rsidRPr="00D43981" w14:paraId="79955908" w14:textId="77777777" w:rsidTr="00270DE7">
        <w:trPr>
          <w:trHeight w:val="539"/>
        </w:trPr>
        <w:tc>
          <w:tcPr>
            <w:tcW w:w="1188" w:type="dxa"/>
            <w:noWrap/>
          </w:tcPr>
          <w:p w14:paraId="1C984B9F" w14:textId="77777777" w:rsidR="00BF12D8" w:rsidRPr="00D43981" w:rsidRDefault="00BF12D8">
            <w:r w:rsidRPr="00D43981">
              <w:t>R5.1.1</w:t>
            </w:r>
          </w:p>
        </w:tc>
        <w:tc>
          <w:tcPr>
            <w:tcW w:w="4050" w:type="dxa"/>
            <w:gridSpan w:val="2"/>
          </w:tcPr>
          <w:p w14:paraId="1999C365" w14:textId="77777777" w:rsidR="00BF12D8" w:rsidRPr="00D43981" w:rsidRDefault="00BF12D8">
            <w:r w:rsidRPr="00D43981">
              <w:t>The system shall update the item details in the local database</w:t>
            </w:r>
          </w:p>
        </w:tc>
        <w:tc>
          <w:tcPr>
            <w:tcW w:w="1016" w:type="dxa"/>
            <w:noWrap/>
          </w:tcPr>
          <w:p w14:paraId="3AE9A8BF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30FB83ED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3C00DB16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07E1B97B" w14:textId="77777777" w:rsidR="00BF12D8" w:rsidRPr="00D43981" w:rsidRDefault="00BF12D8">
            <w:r w:rsidRPr="00D43981">
              <w:t>Low</w:t>
            </w:r>
          </w:p>
        </w:tc>
      </w:tr>
      <w:tr w:rsidR="00AC3213" w:rsidRPr="00D43981" w14:paraId="0EB1CBE8" w14:textId="77777777" w:rsidTr="00270DE7">
        <w:trPr>
          <w:trHeight w:val="161"/>
        </w:trPr>
        <w:tc>
          <w:tcPr>
            <w:tcW w:w="1188" w:type="dxa"/>
            <w:noWrap/>
          </w:tcPr>
          <w:p w14:paraId="71856E55" w14:textId="77777777" w:rsidR="00BF12D8" w:rsidRPr="00D43981" w:rsidRDefault="00BF12D8"/>
        </w:tc>
        <w:tc>
          <w:tcPr>
            <w:tcW w:w="4050" w:type="dxa"/>
            <w:gridSpan w:val="2"/>
          </w:tcPr>
          <w:p w14:paraId="26E69869" w14:textId="77777777" w:rsidR="00BF12D8" w:rsidRPr="00270DE7" w:rsidRDefault="00BF12D8">
            <w:pPr>
              <w:rPr>
                <w:sz w:val="16"/>
                <w:szCs w:val="16"/>
              </w:rPr>
            </w:pPr>
          </w:p>
        </w:tc>
        <w:tc>
          <w:tcPr>
            <w:tcW w:w="1016" w:type="dxa"/>
            <w:noWrap/>
          </w:tcPr>
          <w:p w14:paraId="7771AC6A" w14:textId="77777777" w:rsidR="00BF12D8" w:rsidRPr="00D43981" w:rsidRDefault="00BF12D8"/>
        </w:tc>
        <w:tc>
          <w:tcPr>
            <w:tcW w:w="894" w:type="dxa"/>
            <w:noWrap/>
          </w:tcPr>
          <w:p w14:paraId="5EF04828" w14:textId="77777777" w:rsidR="00BF12D8" w:rsidRPr="00D43981" w:rsidRDefault="00BF12D8"/>
        </w:tc>
        <w:tc>
          <w:tcPr>
            <w:tcW w:w="880" w:type="dxa"/>
            <w:noWrap/>
          </w:tcPr>
          <w:p w14:paraId="430D04DE" w14:textId="77777777" w:rsidR="00BF12D8" w:rsidRPr="00D43981" w:rsidRDefault="00BF12D8"/>
        </w:tc>
        <w:tc>
          <w:tcPr>
            <w:tcW w:w="1530" w:type="dxa"/>
            <w:noWrap/>
          </w:tcPr>
          <w:p w14:paraId="6580866C" w14:textId="77777777" w:rsidR="00BF12D8" w:rsidRPr="00D43981" w:rsidRDefault="00BF12D8"/>
        </w:tc>
      </w:tr>
      <w:tr w:rsidR="00AC3213" w:rsidRPr="00D43981" w14:paraId="7D88D795" w14:textId="77777777" w:rsidTr="00270DE7">
        <w:trPr>
          <w:trHeight w:val="300"/>
        </w:trPr>
        <w:tc>
          <w:tcPr>
            <w:tcW w:w="1188" w:type="dxa"/>
            <w:noWrap/>
          </w:tcPr>
          <w:p w14:paraId="55E8419F" w14:textId="77777777" w:rsidR="00BF12D8" w:rsidRPr="00D43981" w:rsidRDefault="00BF12D8">
            <w:r w:rsidRPr="00D43981">
              <w:t>R6</w:t>
            </w:r>
          </w:p>
        </w:tc>
        <w:tc>
          <w:tcPr>
            <w:tcW w:w="4050" w:type="dxa"/>
            <w:gridSpan w:val="2"/>
          </w:tcPr>
          <w:p w14:paraId="4A2A4F65" w14:textId="77777777" w:rsidR="00BF12D8" w:rsidRPr="00D43981" w:rsidRDefault="00BF12D8">
            <w:r w:rsidRPr="00D43981">
              <w:t>Delete item</w:t>
            </w:r>
          </w:p>
        </w:tc>
        <w:tc>
          <w:tcPr>
            <w:tcW w:w="1016" w:type="dxa"/>
            <w:noWrap/>
          </w:tcPr>
          <w:p w14:paraId="5434BF57" w14:textId="77777777" w:rsidR="00BF12D8" w:rsidRPr="00D43981" w:rsidRDefault="00BF12D8"/>
        </w:tc>
        <w:tc>
          <w:tcPr>
            <w:tcW w:w="894" w:type="dxa"/>
            <w:noWrap/>
          </w:tcPr>
          <w:p w14:paraId="069D4ACB" w14:textId="77777777" w:rsidR="00BF12D8" w:rsidRPr="00D43981" w:rsidRDefault="00BF12D8"/>
        </w:tc>
        <w:tc>
          <w:tcPr>
            <w:tcW w:w="880" w:type="dxa"/>
            <w:noWrap/>
          </w:tcPr>
          <w:p w14:paraId="5B4B0D95" w14:textId="77777777" w:rsidR="00BF12D8" w:rsidRPr="00D43981" w:rsidRDefault="00BF12D8"/>
        </w:tc>
        <w:tc>
          <w:tcPr>
            <w:tcW w:w="1530" w:type="dxa"/>
            <w:noWrap/>
          </w:tcPr>
          <w:p w14:paraId="6955040A" w14:textId="77777777" w:rsidR="00BF12D8" w:rsidRPr="00D43981" w:rsidRDefault="00BF12D8"/>
        </w:tc>
      </w:tr>
      <w:tr w:rsidR="00AC3213" w:rsidRPr="00D43981" w14:paraId="47023CBF" w14:textId="77777777" w:rsidTr="00270DE7">
        <w:trPr>
          <w:trHeight w:val="539"/>
        </w:trPr>
        <w:tc>
          <w:tcPr>
            <w:tcW w:w="1188" w:type="dxa"/>
            <w:noWrap/>
          </w:tcPr>
          <w:p w14:paraId="05C37B2C" w14:textId="77777777" w:rsidR="00BF12D8" w:rsidRPr="00D43981" w:rsidRDefault="00BF12D8">
            <w:r w:rsidRPr="00D43981">
              <w:lastRenderedPageBreak/>
              <w:t>R6.1</w:t>
            </w:r>
          </w:p>
        </w:tc>
        <w:tc>
          <w:tcPr>
            <w:tcW w:w="4050" w:type="dxa"/>
            <w:gridSpan w:val="2"/>
          </w:tcPr>
          <w:p w14:paraId="37590D31" w14:textId="77777777" w:rsidR="00BF12D8" w:rsidRPr="00D43981" w:rsidRDefault="00BF12D8">
            <w:r w:rsidRPr="00D43981">
              <w:t>The system shall allow merchants to delete item details that have previously added</w:t>
            </w:r>
          </w:p>
        </w:tc>
        <w:tc>
          <w:tcPr>
            <w:tcW w:w="1016" w:type="dxa"/>
            <w:noWrap/>
          </w:tcPr>
          <w:p w14:paraId="6E5BF234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5867BA30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1E5EA2AC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2F937528" w14:textId="77777777" w:rsidR="00BF12D8" w:rsidRPr="00D43981" w:rsidRDefault="00BF12D8">
            <w:r w:rsidRPr="00D43981">
              <w:t>Low</w:t>
            </w:r>
          </w:p>
        </w:tc>
      </w:tr>
      <w:tr w:rsidR="00AC3213" w:rsidRPr="00D43981" w14:paraId="4BD1CA93" w14:textId="77777777" w:rsidTr="00270DE7">
        <w:trPr>
          <w:trHeight w:val="521"/>
        </w:trPr>
        <w:tc>
          <w:tcPr>
            <w:tcW w:w="1188" w:type="dxa"/>
            <w:noWrap/>
          </w:tcPr>
          <w:p w14:paraId="3BE15496" w14:textId="77777777" w:rsidR="00BF12D8" w:rsidRPr="00D43981" w:rsidRDefault="00BF12D8">
            <w:r w:rsidRPr="00D43981">
              <w:t>R6.1.1</w:t>
            </w:r>
          </w:p>
        </w:tc>
        <w:tc>
          <w:tcPr>
            <w:tcW w:w="4050" w:type="dxa"/>
            <w:gridSpan w:val="2"/>
          </w:tcPr>
          <w:p w14:paraId="4E76D93B" w14:textId="77777777" w:rsidR="00BF12D8" w:rsidRPr="00D43981" w:rsidRDefault="00BF12D8">
            <w:r w:rsidRPr="00D43981">
              <w:t>The system shall delete the item details in the local database</w:t>
            </w:r>
          </w:p>
        </w:tc>
        <w:tc>
          <w:tcPr>
            <w:tcW w:w="1016" w:type="dxa"/>
            <w:noWrap/>
          </w:tcPr>
          <w:p w14:paraId="40788500" w14:textId="77777777" w:rsidR="00BF12D8" w:rsidRPr="00D43981" w:rsidRDefault="00BF12D8" w:rsidP="00BF12D8">
            <w:r w:rsidRPr="00D43981">
              <w:t>0%</w:t>
            </w:r>
          </w:p>
        </w:tc>
        <w:tc>
          <w:tcPr>
            <w:tcW w:w="894" w:type="dxa"/>
            <w:noWrap/>
          </w:tcPr>
          <w:p w14:paraId="6A931F4C" w14:textId="77777777" w:rsidR="00BF12D8" w:rsidRPr="00D43981" w:rsidRDefault="00BF12D8">
            <w:r w:rsidRPr="00D43981">
              <w:t>High</w:t>
            </w:r>
          </w:p>
        </w:tc>
        <w:tc>
          <w:tcPr>
            <w:tcW w:w="880" w:type="dxa"/>
            <w:noWrap/>
          </w:tcPr>
          <w:p w14:paraId="29249FB2" w14:textId="77777777" w:rsidR="00BF12D8" w:rsidRPr="00D43981" w:rsidRDefault="00BF12D8">
            <w:r w:rsidRPr="00D43981">
              <w:t>Low</w:t>
            </w:r>
          </w:p>
        </w:tc>
        <w:tc>
          <w:tcPr>
            <w:tcW w:w="1530" w:type="dxa"/>
            <w:noWrap/>
          </w:tcPr>
          <w:p w14:paraId="7D0F3784" w14:textId="77777777" w:rsidR="00BF12D8" w:rsidRPr="00D43981" w:rsidRDefault="00BF12D8">
            <w:r w:rsidRPr="00D43981">
              <w:t>Low</w:t>
            </w:r>
          </w:p>
        </w:tc>
      </w:tr>
    </w:tbl>
    <w:p w14:paraId="4A553A8D" w14:textId="77777777" w:rsidR="00BF12D8" w:rsidRPr="00BF12D8" w:rsidRDefault="00BF12D8" w:rsidP="00D16431"/>
    <w:p w14:paraId="42B40232" w14:textId="77777777" w:rsidR="00D16431" w:rsidRDefault="00692CF7" w:rsidP="00D16431">
      <w:pPr>
        <w:pStyle w:val="Heading2"/>
        <w:rPr>
          <w:sz w:val="24"/>
          <w:szCs w:val="24"/>
        </w:rPr>
      </w:pPr>
      <w:bookmarkStart w:id="27" w:name="_Toc278921290"/>
      <w:r>
        <w:rPr>
          <w:sz w:val="24"/>
          <w:szCs w:val="24"/>
        </w:rPr>
        <w:t>Sprint</w:t>
      </w:r>
      <w:r w:rsidR="00D16431">
        <w:rPr>
          <w:sz w:val="24"/>
          <w:szCs w:val="24"/>
        </w:rPr>
        <w:t xml:space="preserve"> Plan</w:t>
      </w:r>
      <w:r>
        <w:rPr>
          <w:sz w:val="24"/>
          <w:szCs w:val="24"/>
        </w:rPr>
        <w:t>s</w:t>
      </w:r>
      <w:bookmarkEnd w:id="27"/>
    </w:p>
    <w:p w14:paraId="0EC5233D" w14:textId="77777777" w:rsidR="00704A02" w:rsidRDefault="00D64DBB" w:rsidP="00704A02">
      <w:r>
        <w:t>Each sprint consists of 21</w:t>
      </w:r>
      <w:r w:rsidR="00704A02">
        <w:t xml:space="preserve"> days. Quality analysis would be done at the end of each sprint to ensure that all goals h</w:t>
      </w:r>
      <w:r w:rsidR="009C4667">
        <w:t xml:space="preserve">ave been met to the customer’s </w:t>
      </w:r>
      <w:r w:rsidR="00704A02">
        <w:t>satisfaction and if not measures which need to be taken to achieve customer approval would be taken immediately.</w:t>
      </w:r>
    </w:p>
    <w:p w14:paraId="3BE5A44A" w14:textId="77777777" w:rsidR="00704A02" w:rsidRPr="00704A02" w:rsidRDefault="00704A02" w:rsidP="00704A02"/>
    <w:p w14:paraId="73DC8F82" w14:textId="77777777" w:rsidR="00026BEB" w:rsidRPr="00AC3213" w:rsidRDefault="00026BEB" w:rsidP="00D16431">
      <w:pPr>
        <w:rPr>
          <w:szCs w:val="24"/>
          <w:u w:val="single"/>
        </w:rPr>
      </w:pPr>
      <w:r w:rsidRPr="009812B7">
        <w:rPr>
          <w:szCs w:val="24"/>
          <w:u w:val="single"/>
        </w:rPr>
        <w:t>Sprint 1 – Construction</w:t>
      </w:r>
      <w:r w:rsidR="00D64DBB">
        <w:rPr>
          <w:szCs w:val="24"/>
          <w:u w:val="single"/>
        </w:rPr>
        <w:t xml:space="preserve"> </w:t>
      </w:r>
      <w:r w:rsidR="00D64DBB" w:rsidRPr="00D64DBB">
        <w:rPr>
          <w:szCs w:val="24"/>
        </w:rPr>
        <w:t>(</w:t>
      </w:r>
      <w:r w:rsidR="00AC3213">
        <w:rPr>
          <w:i/>
          <w:szCs w:val="24"/>
        </w:rPr>
        <w:t>&lt;date-start to date-end&gt;</w:t>
      </w:r>
      <w:r w:rsidR="00D64DBB" w:rsidRPr="00D64DBB">
        <w:rPr>
          <w:szCs w:val="24"/>
        </w:rPr>
        <w:t>)</w:t>
      </w:r>
    </w:p>
    <w:p w14:paraId="6F7A6C41" w14:textId="77777777" w:rsidR="00026BEB" w:rsidRDefault="00026BEB" w:rsidP="00D16431">
      <w:pPr>
        <w:rPr>
          <w:szCs w:val="24"/>
        </w:rPr>
      </w:pPr>
      <w:r>
        <w:rPr>
          <w:szCs w:val="24"/>
        </w:rPr>
        <w:t>The goal of this sprint is to complete R1 of the Mobile Application and R1 &amp; R2 of the E-Commerce Application.</w:t>
      </w:r>
    </w:p>
    <w:p w14:paraId="4697E788" w14:textId="77777777" w:rsidR="00026BEB" w:rsidRDefault="00026BEB" w:rsidP="00D16431">
      <w:pPr>
        <w:rPr>
          <w:szCs w:val="24"/>
        </w:rPr>
      </w:pPr>
    </w:p>
    <w:p w14:paraId="4C9A383A" w14:textId="77777777" w:rsidR="00AC3213" w:rsidRDefault="00026BEB" w:rsidP="00D16431">
      <w:pPr>
        <w:rPr>
          <w:szCs w:val="24"/>
        </w:rPr>
      </w:pPr>
      <w:r w:rsidRPr="009812B7">
        <w:rPr>
          <w:szCs w:val="24"/>
          <w:u w:val="single"/>
        </w:rPr>
        <w:t>Sprint 2 – More Construction</w:t>
      </w:r>
      <w:r w:rsidR="00D64DBB">
        <w:rPr>
          <w:szCs w:val="24"/>
          <w:u w:val="single"/>
        </w:rPr>
        <w:t xml:space="preserve"> </w:t>
      </w:r>
      <w:r w:rsidR="00AC3213" w:rsidRPr="00D64DBB">
        <w:rPr>
          <w:szCs w:val="24"/>
        </w:rPr>
        <w:t>(</w:t>
      </w:r>
      <w:r w:rsidR="00AC3213">
        <w:rPr>
          <w:i/>
          <w:szCs w:val="24"/>
        </w:rPr>
        <w:t>&lt;date-start to date-end&gt;</w:t>
      </w:r>
      <w:r w:rsidR="00AC3213" w:rsidRPr="00D64DBB">
        <w:rPr>
          <w:szCs w:val="24"/>
        </w:rPr>
        <w:t>)</w:t>
      </w:r>
    </w:p>
    <w:p w14:paraId="536BF185" w14:textId="77777777" w:rsidR="00026BEB" w:rsidRDefault="00D64A06" w:rsidP="00D16431">
      <w:pPr>
        <w:rPr>
          <w:szCs w:val="24"/>
        </w:rPr>
      </w:pPr>
      <w:r>
        <w:rPr>
          <w:szCs w:val="24"/>
        </w:rPr>
        <w:t>The goal of this sprint is to complete R2 of the Mobile Application.</w:t>
      </w:r>
    </w:p>
    <w:p w14:paraId="6F1D5D18" w14:textId="77777777" w:rsidR="00026BEB" w:rsidRDefault="00026BEB" w:rsidP="00D16431">
      <w:pPr>
        <w:rPr>
          <w:szCs w:val="24"/>
        </w:rPr>
      </w:pPr>
    </w:p>
    <w:p w14:paraId="5489637E" w14:textId="77777777" w:rsidR="00026BEB" w:rsidRPr="00AC3213" w:rsidRDefault="00026BEB" w:rsidP="00D16431">
      <w:pPr>
        <w:rPr>
          <w:szCs w:val="24"/>
          <w:u w:val="single"/>
        </w:rPr>
      </w:pPr>
      <w:r w:rsidRPr="009812B7">
        <w:rPr>
          <w:szCs w:val="24"/>
          <w:u w:val="single"/>
        </w:rPr>
        <w:t>Sprint 3 – Even More Construction</w:t>
      </w:r>
      <w:r w:rsidR="00D64DBB">
        <w:rPr>
          <w:szCs w:val="24"/>
          <w:u w:val="single"/>
        </w:rPr>
        <w:t xml:space="preserve"> </w:t>
      </w:r>
      <w:r w:rsidR="00AC3213" w:rsidRPr="00D64DBB">
        <w:rPr>
          <w:szCs w:val="24"/>
        </w:rPr>
        <w:t>(</w:t>
      </w:r>
      <w:r w:rsidR="00AC3213">
        <w:rPr>
          <w:i/>
          <w:szCs w:val="24"/>
        </w:rPr>
        <w:t>&lt;date-start to date-end&gt;</w:t>
      </w:r>
      <w:r w:rsidR="00AC3213" w:rsidRPr="00D64DBB">
        <w:rPr>
          <w:szCs w:val="24"/>
        </w:rPr>
        <w:t>)</w:t>
      </w:r>
    </w:p>
    <w:p w14:paraId="35BAC9B1" w14:textId="77777777" w:rsidR="00026BEB" w:rsidRDefault="00D64A06" w:rsidP="00D16431">
      <w:pPr>
        <w:rPr>
          <w:szCs w:val="24"/>
        </w:rPr>
      </w:pPr>
      <w:r>
        <w:rPr>
          <w:szCs w:val="24"/>
        </w:rPr>
        <w:t>The goal of this sprint is to complete R3 of the Mobile Application and R3 of the E-Commerce Application.</w:t>
      </w:r>
    </w:p>
    <w:p w14:paraId="59D85AE0" w14:textId="77777777" w:rsidR="00026BEB" w:rsidRDefault="00026BEB" w:rsidP="00D16431">
      <w:pPr>
        <w:rPr>
          <w:szCs w:val="24"/>
        </w:rPr>
      </w:pPr>
    </w:p>
    <w:p w14:paraId="5C231977" w14:textId="77777777" w:rsidR="00026BEB" w:rsidRPr="00AC3213" w:rsidRDefault="00026BEB" w:rsidP="00D16431">
      <w:pPr>
        <w:rPr>
          <w:szCs w:val="24"/>
          <w:u w:val="single"/>
        </w:rPr>
      </w:pPr>
      <w:r w:rsidRPr="009812B7">
        <w:rPr>
          <w:szCs w:val="24"/>
          <w:u w:val="single"/>
        </w:rPr>
        <w:t xml:space="preserve">Sprint 4 </w:t>
      </w:r>
      <w:r w:rsidR="00D64A06" w:rsidRPr="009812B7">
        <w:rPr>
          <w:szCs w:val="24"/>
          <w:u w:val="single"/>
        </w:rPr>
        <w:t>–</w:t>
      </w:r>
      <w:r w:rsidRPr="009812B7">
        <w:rPr>
          <w:szCs w:val="24"/>
          <w:u w:val="single"/>
        </w:rPr>
        <w:t xml:space="preserve"> </w:t>
      </w:r>
      <w:r w:rsidR="00D64A06" w:rsidRPr="009812B7">
        <w:rPr>
          <w:szCs w:val="24"/>
          <w:u w:val="single"/>
        </w:rPr>
        <w:t>Transition</w:t>
      </w:r>
      <w:r w:rsidR="00D64DBB" w:rsidRPr="00D64DBB">
        <w:rPr>
          <w:szCs w:val="24"/>
        </w:rPr>
        <w:t xml:space="preserve"> </w:t>
      </w:r>
      <w:r w:rsidR="00AC3213" w:rsidRPr="00D64DBB">
        <w:rPr>
          <w:szCs w:val="24"/>
        </w:rPr>
        <w:t>(</w:t>
      </w:r>
      <w:r w:rsidR="00AC3213">
        <w:rPr>
          <w:i/>
          <w:szCs w:val="24"/>
        </w:rPr>
        <w:t>&lt;date-start to date-end&gt;</w:t>
      </w:r>
      <w:r w:rsidR="00AC3213" w:rsidRPr="00D64DBB">
        <w:rPr>
          <w:szCs w:val="24"/>
        </w:rPr>
        <w:t>)</w:t>
      </w:r>
    </w:p>
    <w:p w14:paraId="4994DF1E" w14:textId="77777777" w:rsidR="00026BEB" w:rsidRDefault="00D64A06" w:rsidP="00D16431">
      <w:pPr>
        <w:rPr>
          <w:szCs w:val="24"/>
        </w:rPr>
      </w:pPr>
      <w:r>
        <w:rPr>
          <w:szCs w:val="24"/>
        </w:rPr>
        <w:t xml:space="preserve">The goal of this sprint is to complete R4, R5, </w:t>
      </w:r>
      <w:proofErr w:type="gramStart"/>
      <w:r>
        <w:rPr>
          <w:szCs w:val="24"/>
        </w:rPr>
        <w:t>R6</w:t>
      </w:r>
      <w:proofErr w:type="gramEnd"/>
      <w:r>
        <w:rPr>
          <w:szCs w:val="24"/>
        </w:rPr>
        <w:t xml:space="preserve"> of both the Mobile Application and E-Commerce Application.</w:t>
      </w:r>
    </w:p>
    <w:p w14:paraId="6F406986" w14:textId="77777777" w:rsidR="00026BEB" w:rsidRDefault="00026BEB" w:rsidP="00D16431">
      <w:pPr>
        <w:rPr>
          <w:szCs w:val="24"/>
        </w:rPr>
      </w:pPr>
    </w:p>
    <w:p w14:paraId="151D1B8A" w14:textId="77777777" w:rsidR="00026BEB" w:rsidRPr="00AC3213" w:rsidRDefault="00026BEB" w:rsidP="00D16431">
      <w:pPr>
        <w:rPr>
          <w:szCs w:val="24"/>
          <w:u w:val="single"/>
        </w:rPr>
      </w:pPr>
      <w:r w:rsidRPr="009812B7">
        <w:rPr>
          <w:szCs w:val="24"/>
          <w:u w:val="single"/>
        </w:rPr>
        <w:t>Sprint 5</w:t>
      </w:r>
      <w:r w:rsidR="00D64A06" w:rsidRPr="009812B7">
        <w:rPr>
          <w:szCs w:val="24"/>
          <w:u w:val="single"/>
        </w:rPr>
        <w:t xml:space="preserve"> – Transition / Maintenance</w:t>
      </w:r>
      <w:r w:rsidR="00D64DBB">
        <w:rPr>
          <w:szCs w:val="24"/>
          <w:u w:val="single"/>
        </w:rPr>
        <w:t xml:space="preserve"> </w:t>
      </w:r>
      <w:r w:rsidR="00AC3213" w:rsidRPr="00D64DBB">
        <w:rPr>
          <w:szCs w:val="24"/>
        </w:rPr>
        <w:t>(</w:t>
      </w:r>
      <w:r w:rsidR="00AC3213">
        <w:rPr>
          <w:i/>
          <w:szCs w:val="24"/>
        </w:rPr>
        <w:t>&lt;date-start to date-end&gt;</w:t>
      </w:r>
      <w:r w:rsidR="00AC3213" w:rsidRPr="00D64DBB">
        <w:rPr>
          <w:szCs w:val="24"/>
        </w:rPr>
        <w:t>)</w:t>
      </w:r>
    </w:p>
    <w:p w14:paraId="18B6394E" w14:textId="77777777" w:rsidR="00026BEB" w:rsidRDefault="00833E3C" w:rsidP="00D16431">
      <w:pPr>
        <w:rPr>
          <w:szCs w:val="24"/>
        </w:rPr>
      </w:pPr>
      <w:r>
        <w:rPr>
          <w:szCs w:val="24"/>
        </w:rPr>
        <w:t>This</w:t>
      </w:r>
      <w:r w:rsidR="00D64A06">
        <w:rPr>
          <w:szCs w:val="24"/>
        </w:rPr>
        <w:t xml:space="preserve"> sprint is reserved for maintenance tasks.</w:t>
      </w:r>
      <w:r>
        <w:rPr>
          <w:szCs w:val="24"/>
        </w:rPr>
        <w:t xml:space="preserve"> </w:t>
      </w:r>
      <w:proofErr w:type="gramStart"/>
      <w:r>
        <w:rPr>
          <w:szCs w:val="24"/>
        </w:rPr>
        <w:t>Integration testing would be performed by</w:t>
      </w:r>
      <w:r w:rsidR="00CF2162">
        <w:rPr>
          <w:szCs w:val="24"/>
        </w:rPr>
        <w:t xml:space="preserve"> </w:t>
      </w:r>
      <w:r>
        <w:rPr>
          <w:szCs w:val="24"/>
        </w:rPr>
        <w:t>combining the individual modules and testing them as a group</w:t>
      </w:r>
      <w:proofErr w:type="gramEnd"/>
      <w:r>
        <w:rPr>
          <w:szCs w:val="24"/>
        </w:rPr>
        <w:t>.</w:t>
      </w:r>
      <w:r w:rsidR="00F11A60">
        <w:rPr>
          <w:szCs w:val="24"/>
        </w:rPr>
        <w:t xml:space="preserve"> Non-functional documentation requirements NF-6, NF-7, NF-8 (see SRS) should be completed in this sprint.</w:t>
      </w:r>
    </w:p>
    <w:p w14:paraId="21C11358" w14:textId="77777777" w:rsidR="00026BEB" w:rsidRDefault="00026BEB" w:rsidP="00D16431">
      <w:pPr>
        <w:rPr>
          <w:szCs w:val="24"/>
        </w:rPr>
      </w:pPr>
    </w:p>
    <w:p w14:paraId="070FDEAE" w14:textId="77777777" w:rsidR="009C4667" w:rsidRDefault="009C4667" w:rsidP="009C4667">
      <w:pPr>
        <w:pStyle w:val="Heading2"/>
        <w:rPr>
          <w:sz w:val="24"/>
          <w:szCs w:val="24"/>
        </w:rPr>
      </w:pPr>
      <w:bookmarkStart w:id="28" w:name="_Toc278921291"/>
      <w:r>
        <w:rPr>
          <w:sz w:val="24"/>
          <w:szCs w:val="24"/>
        </w:rPr>
        <w:t>Change Management Plan</w:t>
      </w:r>
      <w:bookmarkEnd w:id="28"/>
    </w:p>
    <w:p w14:paraId="06DE662C" w14:textId="77777777" w:rsidR="009C4667" w:rsidRDefault="00B51F37" w:rsidP="009C4667">
      <w:r>
        <w:t>Depending on the impact level of a change, we require approval by the project manager, faculty mentor or t</w:t>
      </w:r>
      <w:r w:rsidR="0089665B">
        <w:t xml:space="preserve">he client. Before approving a change various issues such as the technical feasibility of the change, cost to benefit ratio and overall change impact must be taken into consideration. Following this a plan for the implementation of </w:t>
      </w:r>
      <w:r w:rsidR="00CF2162">
        <w:t xml:space="preserve">the change will be drafted and </w:t>
      </w:r>
      <w:r w:rsidR="0089665B">
        <w:t xml:space="preserve">updates would be made to the relevant documents. </w:t>
      </w:r>
      <w:r>
        <w:t>Irrespective of the impact level of the change, it must be communicated to all relevant stakeholders.</w:t>
      </w:r>
    </w:p>
    <w:p w14:paraId="1D0258DD" w14:textId="77777777" w:rsidR="009C4667" w:rsidRPr="009C4667" w:rsidRDefault="009C4667" w:rsidP="009C4667"/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4"/>
        <w:gridCol w:w="4264"/>
      </w:tblGrid>
      <w:tr w:rsidR="00F15D9B" w14:paraId="66FCA95B" w14:textId="77777777" w:rsidTr="00270DE7">
        <w:trPr>
          <w:trHeight w:val="249"/>
        </w:trPr>
        <w:tc>
          <w:tcPr>
            <w:tcW w:w="5164" w:type="dxa"/>
          </w:tcPr>
          <w:p w14:paraId="7E17D692" w14:textId="77777777" w:rsidR="00F15D9B" w:rsidRPr="0089665B" w:rsidRDefault="00F15D9B" w:rsidP="00B47B9C">
            <w:pPr>
              <w:rPr>
                <w:b/>
              </w:rPr>
            </w:pPr>
            <w:r w:rsidRPr="0089665B">
              <w:rPr>
                <w:b/>
              </w:rPr>
              <w:t>Change Impact</w:t>
            </w:r>
          </w:p>
        </w:tc>
        <w:tc>
          <w:tcPr>
            <w:tcW w:w="4264" w:type="dxa"/>
          </w:tcPr>
          <w:p w14:paraId="738F9965" w14:textId="77777777" w:rsidR="00F15D9B" w:rsidRPr="0089665B" w:rsidRDefault="00F15D9B" w:rsidP="00B47B9C">
            <w:pPr>
              <w:rPr>
                <w:b/>
              </w:rPr>
            </w:pPr>
            <w:r w:rsidRPr="0089665B">
              <w:rPr>
                <w:b/>
              </w:rPr>
              <w:t>Approval Required By</w:t>
            </w:r>
          </w:p>
        </w:tc>
      </w:tr>
      <w:tr w:rsidR="00F15D9B" w14:paraId="04F85DA1" w14:textId="77777777" w:rsidTr="00270DE7">
        <w:trPr>
          <w:trHeight w:val="287"/>
        </w:trPr>
        <w:tc>
          <w:tcPr>
            <w:tcW w:w="5164" w:type="dxa"/>
          </w:tcPr>
          <w:p w14:paraId="05F9F708" w14:textId="77777777" w:rsidR="00F15D9B" w:rsidRDefault="00F15D9B" w:rsidP="00B47B9C">
            <w:r>
              <w:t>Low</w:t>
            </w:r>
          </w:p>
        </w:tc>
        <w:tc>
          <w:tcPr>
            <w:tcW w:w="4264" w:type="dxa"/>
          </w:tcPr>
          <w:p w14:paraId="6186A1C1" w14:textId="77777777" w:rsidR="00F15D9B" w:rsidRDefault="00F15D9B" w:rsidP="00F15D9B">
            <w:r>
              <w:t>Project Manager</w:t>
            </w:r>
          </w:p>
        </w:tc>
      </w:tr>
      <w:tr w:rsidR="00F15D9B" w14:paraId="1890B28E" w14:textId="77777777" w:rsidTr="00270DE7">
        <w:trPr>
          <w:trHeight w:val="260"/>
        </w:trPr>
        <w:tc>
          <w:tcPr>
            <w:tcW w:w="5164" w:type="dxa"/>
          </w:tcPr>
          <w:p w14:paraId="472CAE46" w14:textId="77777777" w:rsidR="00F15D9B" w:rsidRDefault="00F15D9B" w:rsidP="00B47B9C">
            <w:r>
              <w:t>Medium</w:t>
            </w:r>
          </w:p>
        </w:tc>
        <w:tc>
          <w:tcPr>
            <w:tcW w:w="4264" w:type="dxa"/>
          </w:tcPr>
          <w:p w14:paraId="18268388" w14:textId="77777777" w:rsidR="00F15D9B" w:rsidRDefault="00F15D9B" w:rsidP="00F15D9B">
            <w:r>
              <w:t>Faculty Mentor</w:t>
            </w:r>
          </w:p>
        </w:tc>
      </w:tr>
      <w:tr w:rsidR="00F15D9B" w14:paraId="40170910" w14:textId="77777777" w:rsidTr="00270DE7">
        <w:trPr>
          <w:trHeight w:val="305"/>
        </w:trPr>
        <w:tc>
          <w:tcPr>
            <w:tcW w:w="5164" w:type="dxa"/>
          </w:tcPr>
          <w:p w14:paraId="021EA344" w14:textId="77777777" w:rsidR="00F15D9B" w:rsidRDefault="00F15D9B" w:rsidP="00B47B9C">
            <w:r>
              <w:t>High</w:t>
            </w:r>
          </w:p>
        </w:tc>
        <w:tc>
          <w:tcPr>
            <w:tcW w:w="4264" w:type="dxa"/>
          </w:tcPr>
          <w:p w14:paraId="6C6A2B96" w14:textId="77777777" w:rsidR="00F15D9B" w:rsidRDefault="00F15D9B" w:rsidP="00F15D9B">
            <w:r>
              <w:t>Client</w:t>
            </w:r>
          </w:p>
        </w:tc>
      </w:tr>
    </w:tbl>
    <w:p w14:paraId="4EC3870C" w14:textId="77777777" w:rsidR="009C4667" w:rsidRPr="00026BEB" w:rsidRDefault="009C4667" w:rsidP="00D16431">
      <w:pPr>
        <w:rPr>
          <w:szCs w:val="24"/>
        </w:rPr>
      </w:pPr>
    </w:p>
    <w:p w14:paraId="3E20C834" w14:textId="77777777" w:rsidR="00D16431" w:rsidRDefault="00692CF7" w:rsidP="009C4667">
      <w:pPr>
        <w:pStyle w:val="Heading2"/>
      </w:pPr>
      <w:bookmarkStart w:id="29" w:name="_Toc278921292"/>
      <w:r>
        <w:t>Risks and Impediments</w:t>
      </w:r>
      <w:bookmarkEnd w:id="29"/>
    </w:p>
    <w:p w14:paraId="0AAD3B80" w14:textId="77777777" w:rsidR="00026BEB" w:rsidRDefault="00026BEB" w:rsidP="00026BEB">
      <w:r>
        <w:t>The following items represent the risks and impediments we may face in our project:</w:t>
      </w:r>
    </w:p>
    <w:p w14:paraId="32D0515A" w14:textId="77777777" w:rsidR="00E838BA" w:rsidRDefault="00B615D9" w:rsidP="00345E1A">
      <w:pPr>
        <w:pStyle w:val="ListParagraph"/>
        <w:numPr>
          <w:ilvl w:val="0"/>
          <w:numId w:val="32"/>
        </w:numPr>
        <w:ind w:left="360"/>
      </w:pPr>
      <w:r>
        <w:t>Technical complexity</w:t>
      </w:r>
      <w:r w:rsidR="00617EA4">
        <w:t xml:space="preserve"> - </w:t>
      </w:r>
      <w:r w:rsidR="00E838BA">
        <w:t xml:space="preserve">We may have underestimated the </w:t>
      </w:r>
      <w:r w:rsidR="00617EA4">
        <w:t xml:space="preserve">complexity of the </w:t>
      </w:r>
      <w:r w:rsidR="00E838BA">
        <w:t>project in the I</w:t>
      </w:r>
      <w:r w:rsidR="00617EA4">
        <w:t xml:space="preserve">nception and Elaboration phases, which may make our future deadlines difficult to meet. </w:t>
      </w:r>
    </w:p>
    <w:p w14:paraId="7CCDB7D8" w14:textId="77777777" w:rsidR="00B615D9" w:rsidRDefault="00B615D9" w:rsidP="00345E1A">
      <w:pPr>
        <w:pStyle w:val="ListParagraph"/>
        <w:numPr>
          <w:ilvl w:val="0"/>
          <w:numId w:val="32"/>
        </w:numPr>
        <w:ind w:left="360"/>
      </w:pPr>
      <w:r>
        <w:t>Workload</w:t>
      </w:r>
      <w:r w:rsidR="00617EA4">
        <w:t xml:space="preserve"> – There may be conflicts with our other commitments such as classes and work.</w:t>
      </w:r>
    </w:p>
    <w:p w14:paraId="7B12C49D" w14:textId="77777777" w:rsidR="00B615D9" w:rsidRPr="00B615D9" w:rsidRDefault="00E838BA" w:rsidP="00345E1A">
      <w:pPr>
        <w:pStyle w:val="ListParagraph"/>
        <w:numPr>
          <w:ilvl w:val="0"/>
          <w:numId w:val="32"/>
        </w:numPr>
        <w:ind w:left="360"/>
      </w:pPr>
      <w:r>
        <w:t>Changing requirements</w:t>
      </w:r>
      <w:r w:rsidR="009C4667">
        <w:t xml:space="preserve"> – The scope of the project and/or the business needs of the client may change.</w:t>
      </w:r>
    </w:p>
    <w:p w14:paraId="1A0DB1A6" w14:textId="77777777" w:rsidR="00D16431" w:rsidRPr="00270DE7" w:rsidRDefault="00D16431" w:rsidP="00D16431">
      <w:pPr>
        <w:pStyle w:val="Heading2"/>
        <w:rPr>
          <w:sz w:val="24"/>
          <w:szCs w:val="24"/>
        </w:rPr>
      </w:pPr>
      <w:bookmarkStart w:id="30" w:name="_Toc278921293"/>
      <w:r w:rsidRPr="003711D7">
        <w:rPr>
          <w:sz w:val="24"/>
          <w:szCs w:val="24"/>
        </w:rPr>
        <w:t>Other recommendations</w:t>
      </w:r>
      <w:bookmarkEnd w:id="30"/>
      <w:r w:rsidRPr="003711D7">
        <w:rPr>
          <w:sz w:val="24"/>
          <w:szCs w:val="24"/>
        </w:rPr>
        <w:t xml:space="preserve"> </w:t>
      </w:r>
      <w:bookmarkStart w:id="31" w:name="_GoBack"/>
      <w:bookmarkEnd w:id="31"/>
    </w:p>
    <w:sectPr w:rsidR="00D16431" w:rsidRPr="00270DE7" w:rsidSect="00D16431">
      <w:headerReference w:type="default" r:id="rId13"/>
      <w:footerReference w:type="default" r:id="rId14"/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87BD3" w14:textId="77777777" w:rsidR="00AC3213" w:rsidRDefault="00AC3213">
      <w:r>
        <w:separator/>
      </w:r>
    </w:p>
  </w:endnote>
  <w:endnote w:type="continuationSeparator" w:id="0">
    <w:p w14:paraId="1096A669" w14:textId="77777777" w:rsidR="00AC3213" w:rsidRDefault="00AC3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C3213" w14:paraId="5E48418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A5B02C" w14:textId="77777777" w:rsidR="00AC3213" w:rsidRDefault="00AC321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6432D8" w14:textId="77777777" w:rsidR="00AC3213" w:rsidRDefault="00AC321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FF756A" w14:textId="77777777" w:rsidR="00AC3213" w:rsidRDefault="00AC321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70DE7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14:paraId="150749C4" w14:textId="77777777" w:rsidR="00AC3213" w:rsidRDefault="00AC32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4F577" w14:textId="77777777" w:rsidR="00AC3213" w:rsidRDefault="00AC3213">
      <w:r>
        <w:separator/>
      </w:r>
    </w:p>
  </w:footnote>
  <w:footnote w:type="continuationSeparator" w:id="0">
    <w:p w14:paraId="0A1EDBBB" w14:textId="77777777" w:rsidR="00AC3213" w:rsidRDefault="00AC32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C3213" w14:paraId="1D3E0B54" w14:textId="77777777">
      <w:tc>
        <w:tcPr>
          <w:tcW w:w="6379" w:type="dxa"/>
        </w:tcPr>
        <w:p w14:paraId="46D4B03B" w14:textId="77777777" w:rsidR="00AC3213" w:rsidRDefault="00AC3213" w:rsidP="00D16431">
          <w:r>
            <w:t>Software Development Plan</w:t>
          </w:r>
        </w:p>
      </w:tc>
      <w:tc>
        <w:tcPr>
          <w:tcW w:w="3179" w:type="dxa"/>
        </w:tcPr>
        <w:p w14:paraId="6879A1B8" w14:textId="77777777" w:rsidR="00AC3213" w:rsidRDefault="00AC3213" w:rsidP="00D16431">
          <w:pPr>
            <w:tabs>
              <w:tab w:val="left" w:pos="1135"/>
            </w:tabs>
            <w:spacing w:before="40"/>
            <w:ind w:right="68"/>
          </w:pPr>
          <w:r>
            <w:t xml:space="preserve">  Version:         &lt;2&gt;</w:t>
          </w:r>
        </w:p>
      </w:tc>
    </w:tr>
    <w:tr w:rsidR="00AC3213" w14:paraId="5F092F35" w14:textId="77777777">
      <w:tc>
        <w:tcPr>
          <w:tcW w:w="6379" w:type="dxa"/>
        </w:tcPr>
        <w:p w14:paraId="7045562D" w14:textId="77777777" w:rsidR="00AC3213" w:rsidRDefault="00AC3213" w:rsidP="00D16431">
          <w:r>
            <w:t>&lt;Nineteen Software Development&gt;</w:t>
          </w:r>
        </w:p>
      </w:tc>
      <w:tc>
        <w:tcPr>
          <w:tcW w:w="3179" w:type="dxa"/>
        </w:tcPr>
        <w:p w14:paraId="2F07F32F" w14:textId="77777777" w:rsidR="00AC3213" w:rsidRDefault="00AC3213" w:rsidP="00496E43">
          <w:r>
            <w:t xml:space="preserve">  Date:  &lt;XX/XX/XX&gt;</w:t>
          </w:r>
        </w:p>
      </w:tc>
    </w:tr>
  </w:tbl>
  <w:p w14:paraId="7E64FBFC" w14:textId="77777777" w:rsidR="00AC3213" w:rsidRPr="00C70FAD" w:rsidRDefault="00AC3213" w:rsidP="00D164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CBE628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i w:val="0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992345"/>
    <w:multiLevelType w:val="multilevel"/>
    <w:tmpl w:val="FB10430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7B6858"/>
    <w:multiLevelType w:val="multilevel"/>
    <w:tmpl w:val="FB10430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48F223F"/>
    <w:multiLevelType w:val="multilevel"/>
    <w:tmpl w:val="FBBA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04D70EF"/>
    <w:multiLevelType w:val="hybridMultilevel"/>
    <w:tmpl w:val="834A3FEA"/>
    <w:lvl w:ilvl="0" w:tplc="000F0409">
      <w:start w:val="1"/>
      <w:numFmt w:val="decimal"/>
      <w:lvlText w:val="%1."/>
      <w:lvlJc w:val="left"/>
      <w:pPr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3FF54D3"/>
    <w:multiLevelType w:val="hybridMultilevel"/>
    <w:tmpl w:val="BD8A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5"/>
  </w:num>
  <w:num w:numId="5">
    <w:abstractNumId w:val="30"/>
  </w:num>
  <w:num w:numId="6">
    <w:abstractNumId w:val="22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7"/>
  </w:num>
  <w:num w:numId="13">
    <w:abstractNumId w:val="14"/>
  </w:num>
  <w:num w:numId="14">
    <w:abstractNumId w:val="28"/>
  </w:num>
  <w:num w:numId="15">
    <w:abstractNumId w:val="12"/>
  </w:num>
  <w:num w:numId="16">
    <w:abstractNumId w:val="6"/>
  </w:num>
  <w:num w:numId="17">
    <w:abstractNumId w:val="26"/>
  </w:num>
  <w:num w:numId="18">
    <w:abstractNumId w:val="19"/>
  </w:num>
  <w:num w:numId="19">
    <w:abstractNumId w:val="7"/>
  </w:num>
  <w:num w:numId="20">
    <w:abstractNumId w:val="18"/>
  </w:num>
  <w:num w:numId="21">
    <w:abstractNumId w:val="11"/>
  </w:num>
  <w:num w:numId="22">
    <w:abstractNumId w:val="25"/>
  </w:num>
  <w:num w:numId="23">
    <w:abstractNumId w:val="10"/>
  </w:num>
  <w:num w:numId="24">
    <w:abstractNumId w:val="9"/>
  </w:num>
  <w:num w:numId="25">
    <w:abstractNumId w:val="8"/>
  </w:num>
  <w:num w:numId="26">
    <w:abstractNumId w:val="23"/>
  </w:num>
  <w:num w:numId="27">
    <w:abstractNumId w:val="24"/>
  </w:num>
  <w:num w:numId="28">
    <w:abstractNumId w:val="13"/>
  </w:num>
  <w:num w:numId="29">
    <w:abstractNumId w:val="3"/>
  </w:num>
  <w:num w:numId="30">
    <w:abstractNumId w:val="21"/>
  </w:num>
  <w:num w:numId="31">
    <w:abstractNumId w:val="1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4C"/>
    <w:rsid w:val="00026BEB"/>
    <w:rsid w:val="00040405"/>
    <w:rsid w:val="0006104C"/>
    <w:rsid w:val="000C0EFA"/>
    <w:rsid w:val="000C1A6C"/>
    <w:rsid w:val="000D1FA4"/>
    <w:rsid w:val="00100E73"/>
    <w:rsid w:val="001C189C"/>
    <w:rsid w:val="002459A6"/>
    <w:rsid w:val="002464DD"/>
    <w:rsid w:val="0026444B"/>
    <w:rsid w:val="0026622B"/>
    <w:rsid w:val="00270DE7"/>
    <w:rsid w:val="00273333"/>
    <w:rsid w:val="002A1CE5"/>
    <w:rsid w:val="002A771B"/>
    <w:rsid w:val="00345E1A"/>
    <w:rsid w:val="00347080"/>
    <w:rsid w:val="003F34C4"/>
    <w:rsid w:val="003F3CFB"/>
    <w:rsid w:val="00417754"/>
    <w:rsid w:val="00423B64"/>
    <w:rsid w:val="0042607C"/>
    <w:rsid w:val="004353C8"/>
    <w:rsid w:val="00454DEC"/>
    <w:rsid w:val="00496E43"/>
    <w:rsid w:val="004B2DA2"/>
    <w:rsid w:val="004B53C4"/>
    <w:rsid w:val="004C0E6F"/>
    <w:rsid w:val="004D36A7"/>
    <w:rsid w:val="005209CB"/>
    <w:rsid w:val="00542C90"/>
    <w:rsid w:val="0054645B"/>
    <w:rsid w:val="00553208"/>
    <w:rsid w:val="005C6EFB"/>
    <w:rsid w:val="00605CB1"/>
    <w:rsid w:val="00617EA4"/>
    <w:rsid w:val="006275FA"/>
    <w:rsid w:val="00635462"/>
    <w:rsid w:val="00692CF7"/>
    <w:rsid w:val="006B1544"/>
    <w:rsid w:val="00704A02"/>
    <w:rsid w:val="007376CF"/>
    <w:rsid w:val="007947EB"/>
    <w:rsid w:val="007A1DD9"/>
    <w:rsid w:val="007D57C6"/>
    <w:rsid w:val="007F0C8E"/>
    <w:rsid w:val="00833E3C"/>
    <w:rsid w:val="00864465"/>
    <w:rsid w:val="008925F1"/>
    <w:rsid w:val="0089665B"/>
    <w:rsid w:val="008D1734"/>
    <w:rsid w:val="008F110D"/>
    <w:rsid w:val="00966792"/>
    <w:rsid w:val="009812B7"/>
    <w:rsid w:val="009B7448"/>
    <w:rsid w:val="009C4667"/>
    <w:rsid w:val="009E521C"/>
    <w:rsid w:val="00A71440"/>
    <w:rsid w:val="00AC3213"/>
    <w:rsid w:val="00AC681E"/>
    <w:rsid w:val="00B33C38"/>
    <w:rsid w:val="00B46C2D"/>
    <w:rsid w:val="00B47B9C"/>
    <w:rsid w:val="00B51F37"/>
    <w:rsid w:val="00B52919"/>
    <w:rsid w:val="00B615D9"/>
    <w:rsid w:val="00BF12D8"/>
    <w:rsid w:val="00C204EA"/>
    <w:rsid w:val="00C30B30"/>
    <w:rsid w:val="00C938CF"/>
    <w:rsid w:val="00CC03A1"/>
    <w:rsid w:val="00CD1204"/>
    <w:rsid w:val="00CF2162"/>
    <w:rsid w:val="00D16431"/>
    <w:rsid w:val="00D43981"/>
    <w:rsid w:val="00D54690"/>
    <w:rsid w:val="00D5504D"/>
    <w:rsid w:val="00D64A06"/>
    <w:rsid w:val="00D64DBB"/>
    <w:rsid w:val="00D7093E"/>
    <w:rsid w:val="00DB3C03"/>
    <w:rsid w:val="00DF7146"/>
    <w:rsid w:val="00E00904"/>
    <w:rsid w:val="00E838BA"/>
    <w:rsid w:val="00E915B7"/>
    <w:rsid w:val="00EA3A9C"/>
    <w:rsid w:val="00ED12D1"/>
    <w:rsid w:val="00EF7C6A"/>
    <w:rsid w:val="00F11A60"/>
    <w:rsid w:val="00F15D9B"/>
    <w:rsid w:val="00F47DD1"/>
    <w:rsid w:val="00FC77EC"/>
    <w:rsid w:val="00FD4DD8"/>
    <w:rsid w:val="00F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26BF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670A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41775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41775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autoRedefine/>
    <w:qFormat/>
    <w:rsid w:val="005B0D4E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1"/>
    <w:next w:val="Normal"/>
    <w:autoRedefine/>
    <w:qFormat/>
    <w:rsid w:val="00D76094"/>
    <w:pPr>
      <w:numPr>
        <w:ilvl w:val="3"/>
      </w:numPr>
      <w:outlineLvl w:val="3"/>
    </w:pPr>
    <w:rPr>
      <w:b w:val="0"/>
      <w:sz w:val="22"/>
    </w:rPr>
  </w:style>
  <w:style w:type="paragraph" w:styleId="Heading5">
    <w:name w:val="heading 5"/>
    <w:basedOn w:val="Normal"/>
    <w:next w:val="Normal"/>
    <w:autoRedefine/>
    <w:qFormat/>
    <w:rsid w:val="00CC406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autoRedefine/>
    <w:qFormat/>
    <w:rsid w:val="0090493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41775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1775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1775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1775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aliases w:val="Title Char"/>
    <w:basedOn w:val="Normal"/>
    <w:next w:val="Normal"/>
    <w:link w:val="TitleChar1"/>
    <w:qFormat/>
    <w:rsid w:val="0041775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1">
    <w:name w:val="Title Char1"/>
    <w:aliases w:val="Title Char Char"/>
    <w:link w:val="Title"/>
    <w:rsid w:val="002D2024"/>
    <w:rPr>
      <w:rFonts w:ascii="Arial" w:hAnsi="Arial"/>
      <w:b/>
      <w:sz w:val="36"/>
      <w:lang w:val="en-US" w:eastAsia="en-US" w:bidi="ar-SA"/>
    </w:rPr>
  </w:style>
  <w:style w:type="paragraph" w:styleId="Subtitle">
    <w:name w:val="Subtitle"/>
    <w:basedOn w:val="Normal"/>
    <w:qFormat/>
    <w:rsid w:val="0041775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417754"/>
    <w:pPr>
      <w:ind w:left="900" w:hanging="900"/>
    </w:pPr>
  </w:style>
  <w:style w:type="paragraph" w:styleId="TOC1">
    <w:name w:val="toc 1"/>
    <w:basedOn w:val="Normal"/>
    <w:next w:val="Normal"/>
    <w:uiPriority w:val="39"/>
    <w:rsid w:val="0041775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41775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1775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4177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77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7754"/>
  </w:style>
  <w:style w:type="paragraph" w:customStyle="1" w:styleId="Bullet2">
    <w:name w:val="Bullet2"/>
    <w:basedOn w:val="Normal"/>
    <w:rsid w:val="0041775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417754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417754"/>
    <w:pPr>
      <w:keepLines/>
      <w:spacing w:after="120"/>
    </w:pPr>
  </w:style>
  <w:style w:type="paragraph" w:styleId="BodyText">
    <w:name w:val="Body Text"/>
    <w:basedOn w:val="Normal"/>
    <w:rsid w:val="00417754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1775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417754"/>
    <w:pPr>
      <w:ind w:left="720" w:hanging="432"/>
    </w:pPr>
  </w:style>
  <w:style w:type="character" w:styleId="FootnoteReference">
    <w:name w:val="footnote reference"/>
    <w:semiHidden/>
    <w:rsid w:val="00417754"/>
    <w:rPr>
      <w:sz w:val="20"/>
      <w:vertAlign w:val="superscript"/>
    </w:rPr>
  </w:style>
  <w:style w:type="paragraph" w:styleId="FootnoteText">
    <w:name w:val="footnote text"/>
    <w:basedOn w:val="Normal"/>
    <w:semiHidden/>
    <w:rsid w:val="0041775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417754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417754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417754"/>
    <w:pPr>
      <w:ind w:left="600"/>
    </w:pPr>
  </w:style>
  <w:style w:type="paragraph" w:styleId="TOC5">
    <w:name w:val="toc 5"/>
    <w:basedOn w:val="Normal"/>
    <w:next w:val="Normal"/>
    <w:semiHidden/>
    <w:rsid w:val="00417754"/>
    <w:pPr>
      <w:ind w:left="800"/>
    </w:pPr>
  </w:style>
  <w:style w:type="paragraph" w:styleId="TOC6">
    <w:name w:val="toc 6"/>
    <w:basedOn w:val="Normal"/>
    <w:next w:val="Normal"/>
    <w:semiHidden/>
    <w:rsid w:val="00417754"/>
    <w:pPr>
      <w:ind w:left="1000"/>
    </w:pPr>
  </w:style>
  <w:style w:type="paragraph" w:styleId="TOC7">
    <w:name w:val="toc 7"/>
    <w:basedOn w:val="Normal"/>
    <w:next w:val="Normal"/>
    <w:semiHidden/>
    <w:rsid w:val="00417754"/>
    <w:pPr>
      <w:ind w:left="1200"/>
    </w:pPr>
  </w:style>
  <w:style w:type="paragraph" w:styleId="TOC8">
    <w:name w:val="toc 8"/>
    <w:basedOn w:val="Normal"/>
    <w:next w:val="Normal"/>
    <w:semiHidden/>
    <w:rsid w:val="00417754"/>
    <w:pPr>
      <w:ind w:left="1400"/>
    </w:pPr>
  </w:style>
  <w:style w:type="paragraph" w:styleId="TOC9">
    <w:name w:val="toc 9"/>
    <w:basedOn w:val="Normal"/>
    <w:next w:val="Normal"/>
    <w:semiHidden/>
    <w:rsid w:val="00417754"/>
    <w:pPr>
      <w:ind w:left="1600"/>
    </w:pPr>
  </w:style>
  <w:style w:type="paragraph" w:customStyle="1" w:styleId="MainTitle">
    <w:name w:val="Main Title"/>
    <w:basedOn w:val="Normal"/>
    <w:rsid w:val="0041775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417754"/>
    <w:rPr>
      <w:i/>
      <w:color w:val="0000FF"/>
    </w:rPr>
  </w:style>
  <w:style w:type="paragraph" w:styleId="BodyTextIndent">
    <w:name w:val="Body Text Indent"/>
    <w:basedOn w:val="Normal"/>
    <w:rsid w:val="0041775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1775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1775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52E1B"/>
    <w:pPr>
      <w:tabs>
        <w:tab w:val="left" w:pos="540"/>
        <w:tab w:val="left" w:pos="1260"/>
      </w:tabs>
      <w:spacing w:after="120"/>
    </w:pPr>
    <w:rPr>
      <w:color w:val="000000"/>
      <w:sz w:val="22"/>
      <w:szCs w:val="22"/>
    </w:rPr>
  </w:style>
  <w:style w:type="character" w:styleId="Hyperlink">
    <w:name w:val="Hyperlink"/>
    <w:uiPriority w:val="99"/>
    <w:rsid w:val="00417754"/>
    <w:rPr>
      <w:color w:val="0000FF"/>
      <w:u w:val="single"/>
    </w:rPr>
  </w:style>
  <w:style w:type="character" w:styleId="FollowedHyperlink">
    <w:name w:val="FollowedHyperlink"/>
    <w:uiPriority w:val="99"/>
    <w:rsid w:val="00F70B06"/>
    <w:rPr>
      <w:color w:val="800080"/>
      <w:u w:val="single"/>
    </w:rPr>
  </w:style>
  <w:style w:type="table" w:styleId="TableGrid">
    <w:name w:val="Table Grid"/>
    <w:basedOn w:val="TableNormal"/>
    <w:rsid w:val="00892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61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670A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41775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41775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autoRedefine/>
    <w:qFormat/>
    <w:rsid w:val="005B0D4E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1"/>
    <w:next w:val="Normal"/>
    <w:autoRedefine/>
    <w:qFormat/>
    <w:rsid w:val="00D76094"/>
    <w:pPr>
      <w:numPr>
        <w:ilvl w:val="3"/>
      </w:numPr>
      <w:outlineLvl w:val="3"/>
    </w:pPr>
    <w:rPr>
      <w:b w:val="0"/>
      <w:sz w:val="22"/>
    </w:rPr>
  </w:style>
  <w:style w:type="paragraph" w:styleId="Heading5">
    <w:name w:val="heading 5"/>
    <w:basedOn w:val="Normal"/>
    <w:next w:val="Normal"/>
    <w:autoRedefine/>
    <w:qFormat/>
    <w:rsid w:val="00CC406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autoRedefine/>
    <w:qFormat/>
    <w:rsid w:val="0090493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41775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1775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1775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1775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aliases w:val="Title Char"/>
    <w:basedOn w:val="Normal"/>
    <w:next w:val="Normal"/>
    <w:link w:val="TitleChar1"/>
    <w:qFormat/>
    <w:rsid w:val="0041775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1">
    <w:name w:val="Title Char1"/>
    <w:aliases w:val="Title Char Char"/>
    <w:link w:val="Title"/>
    <w:rsid w:val="002D2024"/>
    <w:rPr>
      <w:rFonts w:ascii="Arial" w:hAnsi="Arial"/>
      <w:b/>
      <w:sz w:val="36"/>
      <w:lang w:val="en-US" w:eastAsia="en-US" w:bidi="ar-SA"/>
    </w:rPr>
  </w:style>
  <w:style w:type="paragraph" w:styleId="Subtitle">
    <w:name w:val="Subtitle"/>
    <w:basedOn w:val="Normal"/>
    <w:qFormat/>
    <w:rsid w:val="0041775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417754"/>
    <w:pPr>
      <w:ind w:left="900" w:hanging="900"/>
    </w:pPr>
  </w:style>
  <w:style w:type="paragraph" w:styleId="TOC1">
    <w:name w:val="toc 1"/>
    <w:basedOn w:val="Normal"/>
    <w:next w:val="Normal"/>
    <w:uiPriority w:val="39"/>
    <w:rsid w:val="0041775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41775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1775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4177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77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7754"/>
  </w:style>
  <w:style w:type="paragraph" w:customStyle="1" w:styleId="Bullet2">
    <w:name w:val="Bullet2"/>
    <w:basedOn w:val="Normal"/>
    <w:rsid w:val="0041775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417754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417754"/>
    <w:pPr>
      <w:keepLines/>
      <w:spacing w:after="120"/>
    </w:pPr>
  </w:style>
  <w:style w:type="paragraph" w:styleId="BodyText">
    <w:name w:val="Body Text"/>
    <w:basedOn w:val="Normal"/>
    <w:rsid w:val="00417754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1775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417754"/>
    <w:pPr>
      <w:ind w:left="720" w:hanging="432"/>
    </w:pPr>
  </w:style>
  <w:style w:type="character" w:styleId="FootnoteReference">
    <w:name w:val="footnote reference"/>
    <w:semiHidden/>
    <w:rsid w:val="00417754"/>
    <w:rPr>
      <w:sz w:val="20"/>
      <w:vertAlign w:val="superscript"/>
    </w:rPr>
  </w:style>
  <w:style w:type="paragraph" w:styleId="FootnoteText">
    <w:name w:val="footnote text"/>
    <w:basedOn w:val="Normal"/>
    <w:semiHidden/>
    <w:rsid w:val="0041775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417754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417754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417754"/>
    <w:pPr>
      <w:ind w:left="600"/>
    </w:pPr>
  </w:style>
  <w:style w:type="paragraph" w:styleId="TOC5">
    <w:name w:val="toc 5"/>
    <w:basedOn w:val="Normal"/>
    <w:next w:val="Normal"/>
    <w:semiHidden/>
    <w:rsid w:val="00417754"/>
    <w:pPr>
      <w:ind w:left="800"/>
    </w:pPr>
  </w:style>
  <w:style w:type="paragraph" w:styleId="TOC6">
    <w:name w:val="toc 6"/>
    <w:basedOn w:val="Normal"/>
    <w:next w:val="Normal"/>
    <w:semiHidden/>
    <w:rsid w:val="00417754"/>
    <w:pPr>
      <w:ind w:left="1000"/>
    </w:pPr>
  </w:style>
  <w:style w:type="paragraph" w:styleId="TOC7">
    <w:name w:val="toc 7"/>
    <w:basedOn w:val="Normal"/>
    <w:next w:val="Normal"/>
    <w:semiHidden/>
    <w:rsid w:val="00417754"/>
    <w:pPr>
      <w:ind w:left="1200"/>
    </w:pPr>
  </w:style>
  <w:style w:type="paragraph" w:styleId="TOC8">
    <w:name w:val="toc 8"/>
    <w:basedOn w:val="Normal"/>
    <w:next w:val="Normal"/>
    <w:semiHidden/>
    <w:rsid w:val="00417754"/>
    <w:pPr>
      <w:ind w:left="1400"/>
    </w:pPr>
  </w:style>
  <w:style w:type="paragraph" w:styleId="TOC9">
    <w:name w:val="toc 9"/>
    <w:basedOn w:val="Normal"/>
    <w:next w:val="Normal"/>
    <w:semiHidden/>
    <w:rsid w:val="00417754"/>
    <w:pPr>
      <w:ind w:left="1600"/>
    </w:pPr>
  </w:style>
  <w:style w:type="paragraph" w:customStyle="1" w:styleId="MainTitle">
    <w:name w:val="Main Title"/>
    <w:basedOn w:val="Normal"/>
    <w:rsid w:val="0041775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417754"/>
    <w:rPr>
      <w:i/>
      <w:color w:val="0000FF"/>
    </w:rPr>
  </w:style>
  <w:style w:type="paragraph" w:styleId="BodyTextIndent">
    <w:name w:val="Body Text Indent"/>
    <w:basedOn w:val="Normal"/>
    <w:rsid w:val="0041775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1775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1775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52E1B"/>
    <w:pPr>
      <w:tabs>
        <w:tab w:val="left" w:pos="540"/>
        <w:tab w:val="left" w:pos="1260"/>
      </w:tabs>
      <w:spacing w:after="120"/>
    </w:pPr>
    <w:rPr>
      <w:color w:val="000000"/>
      <w:sz w:val="22"/>
      <w:szCs w:val="22"/>
    </w:rPr>
  </w:style>
  <w:style w:type="character" w:styleId="Hyperlink">
    <w:name w:val="Hyperlink"/>
    <w:uiPriority w:val="99"/>
    <w:rsid w:val="00417754"/>
    <w:rPr>
      <w:color w:val="0000FF"/>
      <w:u w:val="single"/>
    </w:rPr>
  </w:style>
  <w:style w:type="character" w:styleId="FollowedHyperlink">
    <w:name w:val="FollowedHyperlink"/>
    <w:uiPriority w:val="99"/>
    <w:rsid w:val="00F70B06"/>
    <w:rPr>
      <w:color w:val="800080"/>
      <w:u w:val="single"/>
    </w:rPr>
  </w:style>
  <w:style w:type="table" w:styleId="TableGrid">
    <w:name w:val="Table Grid"/>
    <w:basedOn w:val="TableNormal"/>
    <w:rsid w:val="00892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6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de.google.com/p/android-xmlrpc/" TargetMode="External"/><Relationship Id="rId12" Type="http://schemas.openxmlformats.org/officeDocument/2006/relationships/hyperlink" Target="http://code.google.com/p/zxing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2.wiwi.hu-berlin.de/institute/iwi/internetoekonomie/downloads/rfid/EPC/MIT-AUTOID-WH-004.pdf" TargetMode="External"/><Relationship Id="rId9" Type="http://schemas.openxmlformats.org/officeDocument/2006/relationships/hyperlink" Target="https://cms.paypal.com/us/cgi-bin/?cmd=_render-content&amp;content_ID=developer/e_howto_api_ButtonMgrAPIIntro" TargetMode="External"/><Relationship Id="rId10" Type="http://schemas.openxmlformats.org/officeDocument/2006/relationships/hyperlink" Target="http://www.google.com/url?q=http%3A%2F%2Fwww.upcdatabase.com%2Fxmlrpc.asp&amp;sa=D&amp;sntz=1&amp;usg=AFrqEzd5zvtwIiqv1_wmQs8F4c70LopjL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rydon_School\Desktop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Settings\Brydon_School\Desktop\VISION.dot</Template>
  <TotalTime>3</TotalTime>
  <Pages>9</Pages>
  <Words>2050</Words>
  <Characters>11685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SDP</vt:lpstr>
    </vt:vector>
  </TitlesOfParts>
  <Company>&lt;Company Name&gt;</Company>
  <LinksUpToDate>false</LinksUpToDate>
  <CharactersWithSpaces>13708</CharactersWithSpaces>
  <SharedDoc>false</SharedDoc>
  <HLinks>
    <vt:vector size="30" baseType="variant">
      <vt:variant>
        <vt:i4>6619184</vt:i4>
      </vt:variant>
      <vt:variant>
        <vt:i4>60</vt:i4>
      </vt:variant>
      <vt:variant>
        <vt:i4>0</vt:i4>
      </vt:variant>
      <vt:variant>
        <vt:i4>5</vt:i4>
      </vt:variant>
      <vt:variant>
        <vt:lpwstr>http://code.google.com/p/zxing/</vt:lpwstr>
      </vt:variant>
      <vt:variant>
        <vt:lpwstr/>
      </vt:variant>
      <vt:variant>
        <vt:i4>5505026</vt:i4>
      </vt:variant>
      <vt:variant>
        <vt:i4>57</vt:i4>
      </vt:variant>
      <vt:variant>
        <vt:i4>0</vt:i4>
      </vt:variant>
      <vt:variant>
        <vt:i4>5</vt:i4>
      </vt:variant>
      <vt:variant>
        <vt:lpwstr>http://code.google.com/p/android-xmlrpc/</vt:lpwstr>
      </vt:variant>
      <vt:variant>
        <vt:lpwstr/>
      </vt:variant>
      <vt:variant>
        <vt:i4>2162706</vt:i4>
      </vt:variant>
      <vt:variant>
        <vt:i4>54</vt:i4>
      </vt:variant>
      <vt:variant>
        <vt:i4>0</vt:i4>
      </vt:variant>
      <vt:variant>
        <vt:i4>5</vt:i4>
      </vt:variant>
      <vt:variant>
        <vt:lpwstr>http://www.google.com/url?q=http%3A%2F%2Fwww.upcdatabase.com%2Fxmlrpc.asp&amp;sa=D&amp;sntz=1&amp;usg=AFrqEzd5zvtwIiqv1_wmQs8F4c70LopjLg</vt:lpwstr>
      </vt:variant>
      <vt:variant>
        <vt:lpwstr/>
      </vt:variant>
      <vt:variant>
        <vt:i4>327791</vt:i4>
      </vt:variant>
      <vt:variant>
        <vt:i4>51</vt:i4>
      </vt:variant>
      <vt:variant>
        <vt:i4>0</vt:i4>
      </vt:variant>
      <vt:variant>
        <vt:i4>5</vt:i4>
      </vt:variant>
      <vt:variant>
        <vt:lpwstr>https://cms.paypal.com/us/cgi-bin/?cmd=_render-content&amp;content_ID=developer/e_howto_api_ButtonMgrAPIIntro</vt:lpwstr>
      </vt:variant>
      <vt:variant>
        <vt:lpwstr/>
      </vt:variant>
      <vt:variant>
        <vt:i4>2097202</vt:i4>
      </vt:variant>
      <vt:variant>
        <vt:i4>48</vt:i4>
      </vt:variant>
      <vt:variant>
        <vt:i4>0</vt:i4>
      </vt:variant>
      <vt:variant>
        <vt:i4>5</vt:i4>
      </vt:variant>
      <vt:variant>
        <vt:lpwstr>http://www2.wiwi.hu-berlin.de/institute/iwi/internetoekonomie/downloads/rfid/EPC/MIT-AUTOID-WH-004.pdf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SDP</dc:title>
  <dc:subject>&lt;Project Name&gt;</dc:subject>
  <dc:creator>Nineteen Software Development</dc:creator>
  <cp:lastModifiedBy>Kevin Gary</cp:lastModifiedBy>
  <cp:revision>3</cp:revision>
  <cp:lastPrinted>2009-11-17T21:48:00Z</cp:lastPrinted>
  <dcterms:created xsi:type="dcterms:W3CDTF">2017-08-27T00:23:00Z</dcterms:created>
  <dcterms:modified xsi:type="dcterms:W3CDTF">2017-08-27T00:25:00Z</dcterms:modified>
</cp:coreProperties>
</file>